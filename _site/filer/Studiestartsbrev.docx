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D6F" w:rsidRPr="009E55DD" w:rsidRDefault="00871D6F" w:rsidP="00871D6F">
      <w:pPr>
        <w:rPr>
          <w:color w:val="000000"/>
        </w:rPr>
      </w:pPr>
      <w:r w:rsidRPr="009E55DD">
        <w:rPr>
          <w:b/>
          <w:sz w:val="36"/>
          <w:szCs w:val="36"/>
        </w:rPr>
        <w:t xml:space="preserve">Velkommen til HD 1. del, </w:t>
      </w:r>
      <w:proofErr w:type="gramStart"/>
      <w:r w:rsidRPr="009E55DD">
        <w:rPr>
          <w:b/>
          <w:sz w:val="36"/>
          <w:szCs w:val="36"/>
        </w:rPr>
        <w:t>online holdet</w:t>
      </w:r>
      <w:proofErr w:type="gramEnd"/>
      <w:r w:rsidRPr="009E55DD">
        <w:rPr>
          <w:b/>
          <w:sz w:val="36"/>
          <w:szCs w:val="36"/>
        </w:rPr>
        <w:t>, i faget</w:t>
      </w:r>
      <w:r w:rsidR="008378E7">
        <w:rPr>
          <w:b/>
          <w:sz w:val="36"/>
          <w:szCs w:val="36"/>
        </w:rPr>
        <w:t xml:space="preserve"> Dataanalyse</w:t>
      </w:r>
      <w:r w:rsidRPr="009E55DD">
        <w:rPr>
          <w:b/>
          <w:sz w:val="36"/>
          <w:szCs w:val="36"/>
        </w:rPr>
        <w:br/>
      </w:r>
      <w:r w:rsidRPr="009E55DD">
        <w:rPr>
          <w:color w:val="000000"/>
        </w:rPr>
        <w:br/>
      </w:r>
    </w:p>
    <w:p w:rsidR="00F15E4B" w:rsidRDefault="009E55DD" w:rsidP="008378E7">
      <w:pPr>
        <w:rPr>
          <w:color w:val="333333"/>
          <w:sz w:val="20"/>
          <w:szCs w:val="20"/>
        </w:rPr>
      </w:pPr>
      <w:r>
        <w:rPr>
          <w:b/>
          <w:sz w:val="28"/>
          <w:szCs w:val="28"/>
        </w:rPr>
        <w:t>KICK-OFF – FØRSTE UNDERVISNINGSGANG</w:t>
      </w:r>
      <w:r w:rsidR="00871D6F" w:rsidRPr="009E55DD">
        <w:rPr>
          <w:color w:val="000000"/>
        </w:rPr>
        <w:br/>
      </w:r>
    </w:p>
    <w:p w:rsidR="008378E7" w:rsidRPr="00F15E4B" w:rsidRDefault="005E5B9E" w:rsidP="008378E7">
      <w:pPr>
        <w:rPr>
          <w:b/>
          <w:sz w:val="20"/>
          <w:szCs w:val="20"/>
        </w:rPr>
      </w:pPr>
      <w:r w:rsidRPr="00F15E4B">
        <w:rPr>
          <w:color w:val="333333"/>
          <w:sz w:val="20"/>
          <w:szCs w:val="20"/>
        </w:rPr>
        <w:t>Første undervisningsgang i faget kalder vi for ’kick-</w:t>
      </w:r>
      <w:proofErr w:type="spellStart"/>
      <w:r w:rsidRPr="00F15E4B">
        <w:rPr>
          <w:color w:val="333333"/>
          <w:sz w:val="20"/>
          <w:szCs w:val="20"/>
        </w:rPr>
        <w:t>off</w:t>
      </w:r>
      <w:proofErr w:type="spellEnd"/>
      <w:r w:rsidRPr="00F15E4B">
        <w:rPr>
          <w:color w:val="333333"/>
          <w:sz w:val="20"/>
          <w:szCs w:val="20"/>
        </w:rPr>
        <w:t>’</w:t>
      </w:r>
      <w:r w:rsidR="00631979" w:rsidRPr="00F15E4B">
        <w:rPr>
          <w:color w:val="333333"/>
          <w:sz w:val="20"/>
          <w:szCs w:val="20"/>
        </w:rPr>
        <w:t>. Vi ’mødes’</w:t>
      </w:r>
      <w:r w:rsidR="00D11E9F" w:rsidRPr="00F15E4B">
        <w:rPr>
          <w:color w:val="333333"/>
          <w:sz w:val="20"/>
          <w:szCs w:val="20"/>
        </w:rPr>
        <w:t xml:space="preserve"> online</w:t>
      </w:r>
      <w:r w:rsidR="00631979" w:rsidRPr="00F15E4B">
        <w:rPr>
          <w:color w:val="333333"/>
          <w:sz w:val="20"/>
          <w:szCs w:val="20"/>
        </w:rPr>
        <w:t xml:space="preserve"> til kick-</w:t>
      </w:r>
      <w:proofErr w:type="spellStart"/>
      <w:r w:rsidR="00631979" w:rsidRPr="00F15E4B">
        <w:rPr>
          <w:color w:val="333333"/>
          <w:sz w:val="20"/>
          <w:szCs w:val="20"/>
        </w:rPr>
        <w:t>off</w:t>
      </w:r>
      <w:proofErr w:type="spellEnd"/>
      <w:r w:rsidR="008378E7" w:rsidRPr="00F15E4B">
        <w:rPr>
          <w:color w:val="333333"/>
          <w:sz w:val="20"/>
          <w:szCs w:val="20"/>
        </w:rPr>
        <w:t>:</w:t>
      </w:r>
      <w:r w:rsidR="00631979" w:rsidRPr="00F15E4B">
        <w:rPr>
          <w:b/>
          <w:color w:val="333333"/>
          <w:sz w:val="20"/>
          <w:szCs w:val="20"/>
        </w:rPr>
        <w:t xml:space="preserve"> </w:t>
      </w:r>
      <w:r w:rsidR="008378E7" w:rsidRPr="00F15E4B">
        <w:rPr>
          <w:b/>
          <w:sz w:val="20"/>
          <w:szCs w:val="20"/>
        </w:rPr>
        <w:t>lørdag den 31. august 13.30-15.10</w:t>
      </w:r>
    </w:p>
    <w:p w:rsidR="00871D6F" w:rsidRPr="00F15E4B" w:rsidRDefault="00631979" w:rsidP="00871D6F">
      <w:pPr>
        <w:rPr>
          <w:color w:val="333333"/>
          <w:sz w:val="20"/>
          <w:szCs w:val="20"/>
        </w:rPr>
      </w:pPr>
      <w:r w:rsidRPr="00F15E4B">
        <w:rPr>
          <w:color w:val="333333"/>
          <w:sz w:val="20"/>
          <w:szCs w:val="20"/>
        </w:rPr>
        <w:t xml:space="preserve">Forinden undervisningen starter, afholder </w:t>
      </w:r>
      <w:r w:rsidR="009A120E" w:rsidRPr="00F15E4B">
        <w:rPr>
          <w:color w:val="333333"/>
          <w:sz w:val="20"/>
          <w:szCs w:val="20"/>
        </w:rPr>
        <w:t>CBS en Intro aften mandag den 26. august 2019</w:t>
      </w:r>
      <w:r w:rsidRPr="00F15E4B">
        <w:rPr>
          <w:color w:val="333333"/>
          <w:sz w:val="20"/>
          <w:szCs w:val="20"/>
        </w:rPr>
        <w:t>, hvor du bliver introduceret til CBS og HD 1. del uddannelsen generelt. Prioriter venligst at deltage i dette – det eneste arrangement (ud over eksamen), hvor du skal møde op på CBS.</w:t>
      </w:r>
    </w:p>
    <w:p w:rsidR="00631979" w:rsidRPr="00F15E4B" w:rsidRDefault="00631979" w:rsidP="00871D6F">
      <w:pPr>
        <w:rPr>
          <w:color w:val="000000"/>
          <w:sz w:val="20"/>
          <w:szCs w:val="20"/>
        </w:rPr>
      </w:pPr>
    </w:p>
    <w:p w:rsidR="008378E7" w:rsidRPr="00F15E4B" w:rsidRDefault="00631979" w:rsidP="008378E7">
      <w:pPr>
        <w:rPr>
          <w:color w:val="000000"/>
          <w:sz w:val="20"/>
          <w:szCs w:val="20"/>
        </w:rPr>
      </w:pPr>
      <w:r w:rsidRPr="00F15E4B">
        <w:rPr>
          <w:color w:val="000000"/>
          <w:sz w:val="20"/>
          <w:szCs w:val="20"/>
        </w:rPr>
        <w:t>Kick-</w:t>
      </w:r>
      <w:proofErr w:type="spellStart"/>
      <w:r w:rsidRPr="00F15E4B">
        <w:rPr>
          <w:color w:val="000000"/>
          <w:sz w:val="20"/>
          <w:szCs w:val="20"/>
        </w:rPr>
        <w:t>off</w:t>
      </w:r>
      <w:proofErr w:type="spellEnd"/>
      <w:r w:rsidRPr="00F15E4B">
        <w:rPr>
          <w:color w:val="000000"/>
          <w:sz w:val="20"/>
          <w:szCs w:val="20"/>
        </w:rPr>
        <w:t xml:space="preserve"> afholdes – som al øvrig undervisning – som et online møde via </w:t>
      </w:r>
      <w:r w:rsidR="008378E7" w:rsidRPr="00F15E4B">
        <w:rPr>
          <w:color w:val="000000"/>
          <w:sz w:val="20"/>
          <w:szCs w:val="20"/>
        </w:rPr>
        <w:t>Zoom</w:t>
      </w:r>
      <w:r w:rsidRPr="00F15E4B">
        <w:rPr>
          <w:color w:val="000000"/>
          <w:sz w:val="20"/>
          <w:szCs w:val="20"/>
        </w:rPr>
        <w:t xml:space="preserve">.  </w:t>
      </w:r>
      <w:r w:rsidR="008378E7" w:rsidRPr="00F15E4B">
        <w:rPr>
          <w:color w:val="000000"/>
          <w:sz w:val="20"/>
          <w:szCs w:val="20"/>
        </w:rPr>
        <w:t>A</w:t>
      </w:r>
      <w:r w:rsidRPr="00F15E4B">
        <w:rPr>
          <w:color w:val="000000"/>
          <w:sz w:val="20"/>
          <w:szCs w:val="20"/>
        </w:rPr>
        <w:t xml:space="preserve">l materiale til fagets undervisning </w:t>
      </w:r>
      <w:r w:rsidR="008378E7" w:rsidRPr="00F15E4B">
        <w:rPr>
          <w:color w:val="000000"/>
          <w:sz w:val="20"/>
          <w:szCs w:val="20"/>
        </w:rPr>
        <w:t xml:space="preserve">findes </w:t>
      </w:r>
      <w:r w:rsidRPr="00F15E4B">
        <w:rPr>
          <w:color w:val="000000"/>
          <w:sz w:val="20"/>
          <w:szCs w:val="20"/>
        </w:rPr>
        <w:t xml:space="preserve">på </w:t>
      </w:r>
      <w:hyperlink r:id="rId8" w:history="1">
        <w:proofErr w:type="spellStart"/>
        <w:r w:rsidRPr="00F15E4B">
          <w:rPr>
            <w:rStyle w:val="Hyperlink"/>
            <w:sz w:val="20"/>
            <w:szCs w:val="20"/>
          </w:rPr>
          <w:t>CBS</w:t>
        </w:r>
        <w:r w:rsidR="009A120E" w:rsidRPr="00F15E4B">
          <w:rPr>
            <w:rStyle w:val="Hyperlink"/>
            <w:sz w:val="20"/>
            <w:szCs w:val="20"/>
          </w:rPr>
          <w:t>Canvas</w:t>
        </w:r>
        <w:proofErr w:type="spellEnd"/>
      </w:hyperlink>
      <w:r w:rsidR="008378E7" w:rsidRPr="00F15E4B">
        <w:rPr>
          <w:color w:val="000000"/>
          <w:sz w:val="20"/>
          <w:szCs w:val="20"/>
        </w:rPr>
        <w:t xml:space="preserve">, </w:t>
      </w:r>
    </w:p>
    <w:p w:rsidR="008378E7" w:rsidRPr="00F15E4B" w:rsidRDefault="008378E7" w:rsidP="008378E7">
      <w:pPr>
        <w:rPr>
          <w:color w:val="000000"/>
          <w:sz w:val="20"/>
          <w:szCs w:val="20"/>
        </w:rPr>
      </w:pPr>
      <w:r w:rsidRPr="00F15E4B">
        <w:rPr>
          <w:color w:val="000000"/>
          <w:sz w:val="20"/>
          <w:szCs w:val="20"/>
        </w:rPr>
        <w:t>Vi vil altid mødes samme sted online på Zoom, klik nedenfor hvis du vil se møderummet</w:t>
      </w:r>
      <w:r w:rsidR="00893FE2" w:rsidRPr="00F15E4B">
        <w:rPr>
          <w:color w:val="000000"/>
          <w:sz w:val="20"/>
          <w:szCs w:val="20"/>
        </w:rPr>
        <w:t>:</w:t>
      </w:r>
    </w:p>
    <w:p w:rsidR="008378E7" w:rsidRPr="008378E7" w:rsidRDefault="0066372F" w:rsidP="008378E7">
      <w:pPr>
        <w:rPr>
          <w:color w:val="000000"/>
          <w:sz w:val="20"/>
          <w:szCs w:val="20"/>
        </w:rPr>
      </w:pPr>
      <w:hyperlink r:id="rId9" w:tgtFrame="_blank" w:history="1">
        <w:r w:rsidR="008378E7" w:rsidRPr="008378E7">
          <w:rPr>
            <w:rStyle w:val="Hyperlink"/>
            <w:sz w:val="20"/>
            <w:szCs w:val="20"/>
          </w:rPr>
          <w:t>https://smartlearning.zoom.us/j/7577575555</w:t>
        </w:r>
      </w:hyperlink>
      <w:r w:rsidR="008378E7" w:rsidRPr="008378E7">
        <w:rPr>
          <w:color w:val="000000"/>
          <w:sz w:val="20"/>
          <w:szCs w:val="20"/>
        </w:rPr>
        <w:t> </w:t>
      </w:r>
    </w:p>
    <w:p w:rsidR="00893FE2" w:rsidRPr="00F15E4B" w:rsidRDefault="00893FE2" w:rsidP="008378E7">
      <w:pPr>
        <w:rPr>
          <w:color w:val="000000"/>
          <w:sz w:val="20"/>
          <w:szCs w:val="20"/>
        </w:rPr>
      </w:pPr>
    </w:p>
    <w:p w:rsidR="008378E7" w:rsidRPr="008378E7" w:rsidRDefault="008378E7" w:rsidP="008378E7">
      <w:pPr>
        <w:rPr>
          <w:color w:val="000000"/>
          <w:sz w:val="20"/>
          <w:szCs w:val="20"/>
        </w:rPr>
      </w:pPr>
      <w:r w:rsidRPr="008378E7">
        <w:rPr>
          <w:color w:val="000000"/>
          <w:sz w:val="20"/>
          <w:szCs w:val="20"/>
        </w:rPr>
        <w:t>Første gang vil du blive bedt om at downloade software, du kan teste det inden vi ses</w:t>
      </w:r>
      <w:r w:rsidR="001648CE" w:rsidRPr="00F15E4B">
        <w:rPr>
          <w:color w:val="000000"/>
          <w:sz w:val="20"/>
          <w:szCs w:val="20"/>
        </w:rPr>
        <w:t>,</w:t>
      </w:r>
      <w:r w:rsidRPr="008378E7">
        <w:rPr>
          <w:color w:val="000000"/>
          <w:sz w:val="20"/>
          <w:szCs w:val="20"/>
        </w:rPr>
        <w:t xml:space="preserve"> og </w:t>
      </w:r>
      <w:hyperlink r:id="rId10" w:tgtFrame="_blank" w:history="1">
        <w:r w:rsidRPr="008378E7">
          <w:rPr>
            <w:rStyle w:val="Hyperlink"/>
            <w:sz w:val="20"/>
            <w:szCs w:val="20"/>
          </w:rPr>
          <w:t>skrive til mig her hvis noget driller</w:t>
        </w:r>
      </w:hyperlink>
      <w:r w:rsidRPr="008378E7">
        <w:rPr>
          <w:color w:val="000000"/>
          <w:sz w:val="20"/>
          <w:szCs w:val="20"/>
        </w:rPr>
        <w:t xml:space="preserve"> :O) </w:t>
      </w:r>
    </w:p>
    <w:p w:rsidR="00A255F1" w:rsidRPr="00F15E4B" w:rsidRDefault="00871D6F" w:rsidP="00631979">
      <w:pPr>
        <w:rPr>
          <w:b/>
          <w:sz w:val="20"/>
          <w:szCs w:val="20"/>
        </w:rPr>
      </w:pPr>
      <w:r w:rsidRPr="00F15E4B">
        <w:rPr>
          <w:color w:val="000000"/>
          <w:sz w:val="20"/>
          <w:szCs w:val="20"/>
        </w:rPr>
        <w:br/>
      </w:r>
      <w:r w:rsidR="00631979" w:rsidRPr="00F15E4B">
        <w:rPr>
          <w:color w:val="000000"/>
          <w:sz w:val="20"/>
          <w:szCs w:val="20"/>
        </w:rPr>
        <w:t>Kick-</w:t>
      </w:r>
      <w:proofErr w:type="spellStart"/>
      <w:r w:rsidR="00631979" w:rsidRPr="00F15E4B">
        <w:rPr>
          <w:color w:val="000000"/>
          <w:sz w:val="20"/>
          <w:szCs w:val="20"/>
        </w:rPr>
        <w:t>off</w:t>
      </w:r>
      <w:proofErr w:type="spellEnd"/>
      <w:r w:rsidR="00631979" w:rsidRPr="00F15E4B">
        <w:rPr>
          <w:color w:val="000000"/>
          <w:sz w:val="20"/>
          <w:szCs w:val="20"/>
        </w:rPr>
        <w:t xml:space="preserve"> bliver - som undervisningen altid – optaget og link til optagelsen vil kunne findes </w:t>
      </w:r>
      <w:bookmarkStart w:id="0" w:name="_GoBack"/>
      <w:r w:rsidR="00D931F6" w:rsidRPr="00F15E4B">
        <w:rPr>
          <w:color w:val="000000"/>
          <w:sz w:val="20"/>
          <w:szCs w:val="20"/>
        </w:rPr>
        <w:t xml:space="preserve">efterfølgende </w:t>
      </w:r>
      <w:hyperlink r:id="rId11" w:anchor="gid=0" w:history="1">
        <w:r w:rsidR="0042610D" w:rsidRPr="0042610D">
          <w:rPr>
            <w:rStyle w:val="Hyperlink"/>
            <w:sz w:val="20"/>
            <w:szCs w:val="20"/>
          </w:rPr>
          <w:t>i gennemgangsplanen</w:t>
        </w:r>
      </w:hyperlink>
      <w:bookmarkEnd w:id="0"/>
      <w:r w:rsidR="00631979" w:rsidRPr="00F15E4B">
        <w:rPr>
          <w:color w:val="000000"/>
          <w:sz w:val="20"/>
          <w:szCs w:val="20"/>
        </w:rPr>
        <w:t>.</w:t>
      </w:r>
      <w:r w:rsidR="00D931F6" w:rsidRPr="00F15E4B">
        <w:rPr>
          <w:color w:val="000000"/>
          <w:sz w:val="20"/>
          <w:szCs w:val="20"/>
        </w:rPr>
        <w:t xml:space="preserve"> Hvis du har mulighed for det, er det altid bedst, hvis du kan følge undervisningen ’live’, da du så har mulighed for at stille spørgsmål mv. med det samme.</w:t>
      </w:r>
    </w:p>
    <w:p w:rsidR="00BC2E9C" w:rsidRPr="009E55DD" w:rsidRDefault="00BC2E9C" w:rsidP="00A255F1">
      <w:pPr>
        <w:rPr>
          <w:b/>
          <w:szCs w:val="22"/>
        </w:rPr>
      </w:pPr>
    </w:p>
    <w:p w:rsidR="00A255F1" w:rsidRDefault="001648CE" w:rsidP="00A255F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>
        <w:rPr>
          <w:b/>
          <w:sz w:val="28"/>
          <w:szCs w:val="28"/>
        </w:rPr>
        <w:lastRenderedPageBreak/>
        <w:t>Kursusmateriale</w:t>
      </w:r>
      <w:r w:rsidR="00A255F1" w:rsidRPr="009E55DD">
        <w:rPr>
          <w:b/>
          <w:sz w:val="28"/>
          <w:szCs w:val="28"/>
        </w:rPr>
        <w:t>:</w:t>
      </w:r>
    </w:p>
    <w:p w:rsidR="001648CE" w:rsidRPr="00F15E4B" w:rsidRDefault="001648CE" w:rsidP="001648CE">
      <w:pPr>
        <w:rPr>
          <w:color w:val="333333"/>
          <w:sz w:val="20"/>
          <w:szCs w:val="20"/>
        </w:rPr>
      </w:pPr>
      <w:r w:rsidRPr="00F15E4B">
        <w:rPr>
          <w:color w:val="333333"/>
          <w:sz w:val="20"/>
          <w:szCs w:val="20"/>
        </w:rPr>
        <w:t xml:space="preserve">Kursusmateriale findes under Dataanalyse (LECTURE) på </w:t>
      </w:r>
      <w:proofErr w:type="spellStart"/>
      <w:r w:rsidRPr="00F15E4B">
        <w:rPr>
          <w:color w:val="333333"/>
          <w:sz w:val="20"/>
          <w:szCs w:val="20"/>
        </w:rPr>
        <w:t>CBSCanvas</w:t>
      </w:r>
      <w:proofErr w:type="spellEnd"/>
      <w:r w:rsidR="006F2E05">
        <w:rPr>
          <w:color w:val="333333"/>
          <w:sz w:val="20"/>
          <w:szCs w:val="20"/>
        </w:rPr>
        <w:t xml:space="preserve"> samt i gennemgangsplanen.</w:t>
      </w:r>
    </w:p>
    <w:p w:rsidR="001648CE" w:rsidRPr="00F15E4B" w:rsidRDefault="001648CE" w:rsidP="00572059">
      <w:pPr>
        <w:pStyle w:val="Listeafsnit"/>
        <w:numPr>
          <w:ilvl w:val="0"/>
          <w:numId w:val="6"/>
        </w:numPr>
        <w:rPr>
          <w:color w:val="333333"/>
          <w:sz w:val="20"/>
          <w:szCs w:val="20"/>
        </w:rPr>
      </w:pPr>
      <w:r w:rsidRPr="00F15E4B">
        <w:rPr>
          <w:color w:val="333333"/>
          <w:sz w:val="20"/>
          <w:szCs w:val="20"/>
        </w:rPr>
        <w:t>Forelæsnings slides (kaldet Note…)</w:t>
      </w:r>
    </w:p>
    <w:p w:rsidR="001648CE" w:rsidRPr="00F15E4B" w:rsidRDefault="001648CE" w:rsidP="00572059">
      <w:pPr>
        <w:pStyle w:val="Listeafsnit"/>
        <w:numPr>
          <w:ilvl w:val="0"/>
          <w:numId w:val="6"/>
        </w:numPr>
        <w:rPr>
          <w:color w:val="333333"/>
          <w:sz w:val="20"/>
          <w:szCs w:val="20"/>
        </w:rPr>
      </w:pPr>
      <w:r w:rsidRPr="00F15E4B">
        <w:rPr>
          <w:color w:val="333333"/>
          <w:sz w:val="20"/>
          <w:szCs w:val="20"/>
        </w:rPr>
        <w:t>Eksemp</w:t>
      </w:r>
      <w:r w:rsidR="00F15E4B" w:rsidRPr="00F15E4B">
        <w:rPr>
          <w:color w:val="333333"/>
          <w:sz w:val="20"/>
          <w:szCs w:val="20"/>
        </w:rPr>
        <w:t xml:space="preserve">ler </w:t>
      </w:r>
      <w:r w:rsidRPr="00F15E4B">
        <w:rPr>
          <w:color w:val="333333"/>
          <w:sz w:val="20"/>
          <w:szCs w:val="20"/>
        </w:rPr>
        <w:t>inklusiv vejledende løsninger (kaldet Eksempel</w:t>
      </w:r>
      <w:r w:rsidR="00F15E4B" w:rsidRPr="00F15E4B">
        <w:rPr>
          <w:color w:val="333333"/>
          <w:sz w:val="20"/>
          <w:szCs w:val="20"/>
        </w:rPr>
        <w:t>ark</w:t>
      </w:r>
      <w:r w:rsidRPr="00F15E4B">
        <w:rPr>
          <w:color w:val="333333"/>
          <w:sz w:val="20"/>
          <w:szCs w:val="20"/>
        </w:rPr>
        <w:t>…)</w:t>
      </w:r>
    </w:p>
    <w:p w:rsidR="00893FE2" w:rsidRPr="00F15E4B" w:rsidRDefault="001648CE" w:rsidP="00572059">
      <w:pPr>
        <w:pStyle w:val="Listeafsnit"/>
        <w:numPr>
          <w:ilvl w:val="0"/>
          <w:numId w:val="6"/>
        </w:numPr>
        <w:rPr>
          <w:color w:val="333333"/>
          <w:sz w:val="20"/>
          <w:szCs w:val="20"/>
        </w:rPr>
      </w:pPr>
      <w:r w:rsidRPr="00F15E4B">
        <w:rPr>
          <w:color w:val="333333"/>
          <w:sz w:val="20"/>
          <w:szCs w:val="20"/>
        </w:rPr>
        <w:t>Opgave</w:t>
      </w:r>
      <w:r w:rsidR="00F15E4B" w:rsidRPr="00F15E4B">
        <w:rPr>
          <w:color w:val="333333"/>
          <w:sz w:val="20"/>
          <w:szCs w:val="20"/>
        </w:rPr>
        <w:t>r</w:t>
      </w:r>
      <w:r w:rsidRPr="00F15E4B">
        <w:rPr>
          <w:color w:val="333333"/>
          <w:sz w:val="20"/>
          <w:szCs w:val="20"/>
        </w:rPr>
        <w:t xml:space="preserve"> inklusiv kortfattede talløsninger (kaldet </w:t>
      </w:r>
      <w:proofErr w:type="spellStart"/>
      <w:r w:rsidRPr="00F15E4B">
        <w:rPr>
          <w:color w:val="333333"/>
          <w:sz w:val="20"/>
          <w:szCs w:val="20"/>
        </w:rPr>
        <w:t>Opgaver</w:t>
      </w:r>
      <w:r w:rsidR="00F15E4B" w:rsidRPr="00F15E4B">
        <w:rPr>
          <w:color w:val="333333"/>
          <w:sz w:val="20"/>
          <w:szCs w:val="20"/>
        </w:rPr>
        <w:t>ark</w:t>
      </w:r>
      <w:proofErr w:type="spellEnd"/>
      <w:r w:rsidRPr="00F15E4B">
        <w:rPr>
          <w:color w:val="333333"/>
          <w:sz w:val="20"/>
          <w:szCs w:val="20"/>
        </w:rPr>
        <w:t>…)</w:t>
      </w:r>
    </w:p>
    <w:p w:rsidR="00893FE2" w:rsidRPr="00F15E4B" w:rsidRDefault="00893FE2" w:rsidP="00572059">
      <w:pPr>
        <w:pStyle w:val="Listeafsnit"/>
        <w:numPr>
          <w:ilvl w:val="0"/>
          <w:numId w:val="6"/>
        </w:numPr>
        <w:rPr>
          <w:color w:val="333333"/>
          <w:sz w:val="20"/>
          <w:szCs w:val="20"/>
          <w:lang w:val="en-US"/>
        </w:rPr>
      </w:pPr>
      <w:r w:rsidRPr="00F15E4B">
        <w:rPr>
          <w:color w:val="333333"/>
          <w:sz w:val="20"/>
          <w:szCs w:val="20"/>
          <w:lang w:val="en-US"/>
        </w:rPr>
        <w:t xml:space="preserve">Statistics: The Art and Science of Learning from Data plus </w:t>
      </w:r>
      <w:proofErr w:type="spellStart"/>
      <w:r w:rsidRPr="00F15E4B">
        <w:rPr>
          <w:color w:val="333333"/>
          <w:sz w:val="20"/>
          <w:szCs w:val="20"/>
          <w:lang w:val="en-US"/>
        </w:rPr>
        <w:t>MyStatLab</w:t>
      </w:r>
      <w:proofErr w:type="spellEnd"/>
      <w:r w:rsidRPr="00F15E4B">
        <w:rPr>
          <w:color w:val="333333"/>
          <w:sz w:val="20"/>
          <w:szCs w:val="20"/>
          <w:lang w:val="en-US"/>
        </w:rPr>
        <w:t xml:space="preserve"> with Pearson </w:t>
      </w:r>
      <w:proofErr w:type="spellStart"/>
      <w:r w:rsidRPr="00F15E4B">
        <w:rPr>
          <w:color w:val="333333"/>
          <w:sz w:val="20"/>
          <w:szCs w:val="20"/>
          <w:lang w:val="en-US"/>
        </w:rPr>
        <w:t>eText</w:t>
      </w:r>
      <w:proofErr w:type="spellEnd"/>
      <w:r w:rsidRPr="00F15E4B">
        <w:rPr>
          <w:color w:val="333333"/>
          <w:sz w:val="20"/>
          <w:szCs w:val="20"/>
          <w:lang w:val="en-US"/>
        </w:rPr>
        <w:t>, Global Edition</w:t>
      </w:r>
      <w:r w:rsidR="00980188" w:rsidRPr="00F15E4B">
        <w:rPr>
          <w:color w:val="333333"/>
          <w:sz w:val="20"/>
          <w:szCs w:val="20"/>
          <w:lang w:val="en-US"/>
        </w:rPr>
        <w:t xml:space="preserve"> ISBN: 9781292164878</w:t>
      </w:r>
    </w:p>
    <w:p w:rsidR="001648CE" w:rsidRPr="00F15E4B" w:rsidRDefault="001648CE" w:rsidP="00893FE2">
      <w:pPr>
        <w:pStyle w:val="Listeafsnit"/>
        <w:rPr>
          <w:color w:val="333333"/>
          <w:sz w:val="20"/>
          <w:szCs w:val="20"/>
        </w:rPr>
      </w:pPr>
      <w:r w:rsidRPr="00F15E4B">
        <w:rPr>
          <w:color w:val="333333"/>
          <w:sz w:val="20"/>
          <w:szCs w:val="20"/>
        </w:rPr>
        <w:t>Bogen</w:t>
      </w:r>
      <w:r w:rsidR="00A255F1" w:rsidRPr="00F15E4B">
        <w:rPr>
          <w:color w:val="333333"/>
          <w:sz w:val="20"/>
          <w:szCs w:val="20"/>
        </w:rPr>
        <w:t xml:space="preserve"> kan i bestilles hos</w:t>
      </w:r>
      <w:r w:rsidR="00893FE2" w:rsidRPr="00F15E4B">
        <w:rPr>
          <w:color w:val="333333"/>
          <w:sz w:val="20"/>
          <w:szCs w:val="20"/>
        </w:rPr>
        <w:t xml:space="preserve"> </w:t>
      </w:r>
    </w:p>
    <w:p w:rsidR="006F2E05" w:rsidRPr="00F15E4B" w:rsidRDefault="001648CE" w:rsidP="006F2E05">
      <w:pPr>
        <w:ind w:firstLine="720"/>
        <w:rPr>
          <w:rFonts w:ascii="Times" w:hAnsi="Times" w:cs="Times"/>
          <w:color w:val="0000E9"/>
          <w:sz w:val="20"/>
          <w:szCs w:val="20"/>
          <w:u w:val="single" w:color="0000E9"/>
        </w:rPr>
      </w:pPr>
      <w:hyperlink r:id="rId12" w:history="1">
        <w:r w:rsidRPr="00F15E4B">
          <w:rPr>
            <w:rStyle w:val="Hyperlink"/>
            <w:rFonts w:ascii="Times" w:hAnsi="Times" w:cs="Times"/>
            <w:sz w:val="20"/>
            <w:szCs w:val="20"/>
          </w:rPr>
          <w:t>https://www.academicbooks.dk/da/pensumlister?un=6273789&amp;st=122&amp;se=62</w:t>
        </w:r>
      </w:hyperlink>
    </w:p>
    <w:p w:rsidR="004F22C3" w:rsidRPr="00F15E4B" w:rsidRDefault="004F22C3" w:rsidP="001648CE">
      <w:pPr>
        <w:ind w:firstLine="720"/>
        <w:rPr>
          <w:color w:val="333333"/>
          <w:sz w:val="20"/>
          <w:szCs w:val="20"/>
        </w:rPr>
      </w:pPr>
    </w:p>
    <w:p w:rsidR="009E55DD" w:rsidRPr="009E55DD" w:rsidRDefault="00A255F1" w:rsidP="009E55DD">
      <w:pPr>
        <w:rPr>
          <w:color w:val="000000"/>
          <w:szCs w:val="22"/>
        </w:rPr>
      </w:pPr>
      <w:r w:rsidRPr="009E55DD">
        <w:rPr>
          <w:b/>
          <w:sz w:val="28"/>
          <w:szCs w:val="28"/>
        </w:rPr>
        <w:t xml:space="preserve">Forberedelse til </w:t>
      </w:r>
      <w:r w:rsidR="009E55DD">
        <w:rPr>
          <w:b/>
          <w:sz w:val="28"/>
          <w:szCs w:val="28"/>
        </w:rPr>
        <w:t>Kick-</w:t>
      </w:r>
      <w:proofErr w:type="spellStart"/>
      <w:r w:rsidR="009E55DD">
        <w:rPr>
          <w:b/>
          <w:sz w:val="28"/>
          <w:szCs w:val="28"/>
        </w:rPr>
        <w:t>off</w:t>
      </w:r>
      <w:proofErr w:type="spellEnd"/>
      <w:r w:rsidRPr="009E55DD">
        <w:rPr>
          <w:b/>
          <w:sz w:val="28"/>
          <w:szCs w:val="28"/>
        </w:rPr>
        <w:t>:</w:t>
      </w:r>
      <w:r w:rsidR="00871D6F" w:rsidRPr="009E55DD">
        <w:rPr>
          <w:color w:val="000000"/>
        </w:rPr>
        <w:br/>
      </w:r>
    </w:p>
    <w:p w:rsidR="00F15E4B" w:rsidRPr="008B42A8" w:rsidRDefault="0066372F" w:rsidP="004F22C3">
      <w:pPr>
        <w:pStyle w:val="Listeafsnit"/>
        <w:numPr>
          <w:ilvl w:val="0"/>
          <w:numId w:val="8"/>
        </w:numPr>
        <w:rPr>
          <w:rStyle w:val="Hyperlink"/>
          <w:color w:val="000000"/>
          <w:sz w:val="20"/>
          <w:szCs w:val="20"/>
        </w:rPr>
      </w:pPr>
      <w:hyperlink r:id="rId13" w:anchor="gid=0" w:history="1">
        <w:r w:rsidR="00B37BC9">
          <w:rPr>
            <w:rStyle w:val="Hyperlink"/>
            <w:sz w:val="20"/>
            <w:szCs w:val="20"/>
          </w:rPr>
          <w:t>Du</w:t>
        </w:r>
        <w:r w:rsidR="00F15E4B" w:rsidRPr="00F15E4B">
          <w:rPr>
            <w:rStyle w:val="Hyperlink"/>
            <w:sz w:val="20"/>
            <w:szCs w:val="20"/>
          </w:rPr>
          <w:t xml:space="preserve"> kan se den samlede </w:t>
        </w:r>
        <w:r w:rsidR="00B37BC9">
          <w:rPr>
            <w:rStyle w:val="Hyperlink"/>
            <w:sz w:val="20"/>
            <w:szCs w:val="20"/>
          </w:rPr>
          <w:t>gennemgangs</w:t>
        </w:r>
        <w:r w:rsidR="00F15E4B" w:rsidRPr="00F15E4B">
          <w:rPr>
            <w:rStyle w:val="Hyperlink"/>
            <w:sz w:val="20"/>
            <w:szCs w:val="20"/>
          </w:rPr>
          <w:t>plan over det vi skal igennem her:</w:t>
        </w:r>
      </w:hyperlink>
    </w:p>
    <w:p w:rsidR="008B42A8" w:rsidRPr="00F15E4B" w:rsidRDefault="008B42A8" w:rsidP="008B42A8">
      <w:pPr>
        <w:pStyle w:val="Listeafsnit"/>
        <w:rPr>
          <w:color w:val="000000"/>
          <w:sz w:val="20"/>
          <w:szCs w:val="20"/>
        </w:rPr>
      </w:pPr>
    </w:p>
    <w:p w:rsidR="004F22C3" w:rsidRPr="00F15E4B" w:rsidRDefault="001648CE" w:rsidP="004F22C3">
      <w:pPr>
        <w:pStyle w:val="Listeafsnit"/>
        <w:numPr>
          <w:ilvl w:val="0"/>
          <w:numId w:val="8"/>
        </w:numPr>
        <w:rPr>
          <w:color w:val="000000"/>
          <w:sz w:val="20"/>
          <w:szCs w:val="20"/>
        </w:rPr>
      </w:pPr>
      <w:r w:rsidRPr="00F15E4B">
        <w:rPr>
          <w:color w:val="000000"/>
          <w:sz w:val="20"/>
          <w:szCs w:val="20"/>
        </w:rPr>
        <w:t xml:space="preserve">Det er </w:t>
      </w:r>
      <w:r w:rsidR="001D77F0" w:rsidRPr="00F15E4B">
        <w:rPr>
          <w:color w:val="000000"/>
          <w:sz w:val="20"/>
          <w:szCs w:val="20"/>
        </w:rPr>
        <w:t>super</w:t>
      </w:r>
      <w:r w:rsidRPr="00F15E4B">
        <w:rPr>
          <w:color w:val="000000"/>
          <w:sz w:val="20"/>
          <w:szCs w:val="20"/>
        </w:rPr>
        <w:t xml:space="preserve">vigtigt at få Installeret JMP på din computer, </w:t>
      </w:r>
      <w:r w:rsidR="00950F24">
        <w:rPr>
          <w:color w:val="000000"/>
          <w:sz w:val="20"/>
          <w:szCs w:val="20"/>
        </w:rPr>
        <w:t>du</w:t>
      </w:r>
      <w:r w:rsidRPr="00F15E4B">
        <w:rPr>
          <w:color w:val="000000"/>
          <w:sz w:val="20"/>
          <w:szCs w:val="20"/>
        </w:rPr>
        <w:t xml:space="preserve"> skal bruge det </w:t>
      </w:r>
      <w:r w:rsidR="00950F24">
        <w:rPr>
          <w:color w:val="000000"/>
          <w:sz w:val="20"/>
          <w:szCs w:val="20"/>
        </w:rPr>
        <w:t>for at forsøge at løse opgaverne inden vi ses</w:t>
      </w:r>
      <w:r w:rsidR="004F22C3" w:rsidRPr="00F15E4B">
        <w:rPr>
          <w:color w:val="000000"/>
          <w:sz w:val="20"/>
          <w:szCs w:val="20"/>
        </w:rPr>
        <w:t>, du kan hente programmet her:</w:t>
      </w:r>
      <w:r w:rsidR="004F22C3" w:rsidRPr="00F15E4B">
        <w:rPr>
          <w:sz w:val="20"/>
          <w:szCs w:val="20"/>
        </w:rPr>
        <w:t xml:space="preserve"> </w:t>
      </w:r>
      <w:r w:rsidR="004F22C3" w:rsidRPr="00F15E4B">
        <w:rPr>
          <w:color w:val="000000"/>
          <w:sz w:val="20"/>
          <w:szCs w:val="20"/>
        </w:rPr>
        <w:t>(log ind med CBS brugernavn og password for at installere)</w:t>
      </w:r>
    </w:p>
    <w:p w:rsidR="004F22C3" w:rsidRPr="00F15E4B" w:rsidRDefault="0066372F" w:rsidP="004F22C3">
      <w:pPr>
        <w:pStyle w:val="Listeafsnit"/>
        <w:rPr>
          <w:sz w:val="20"/>
          <w:szCs w:val="20"/>
        </w:rPr>
      </w:pPr>
      <w:hyperlink r:id="rId14" w:history="1">
        <w:r w:rsidR="004F22C3" w:rsidRPr="00F15E4B">
          <w:rPr>
            <w:rStyle w:val="Hyperlink"/>
            <w:sz w:val="20"/>
            <w:szCs w:val="20"/>
          </w:rPr>
          <w:t>https://www.sasdownload.dk/?page=jmp&amp;os=mac</w:t>
        </w:r>
      </w:hyperlink>
    </w:p>
    <w:p w:rsidR="004F22C3" w:rsidRPr="00F15E4B" w:rsidRDefault="004F22C3" w:rsidP="004F22C3">
      <w:pPr>
        <w:pStyle w:val="Listeafsnit"/>
        <w:rPr>
          <w:color w:val="000000"/>
          <w:sz w:val="20"/>
          <w:szCs w:val="20"/>
        </w:rPr>
      </w:pPr>
      <w:r w:rsidRPr="00F15E4B">
        <w:rPr>
          <w:color w:val="000000"/>
          <w:sz w:val="20"/>
          <w:szCs w:val="20"/>
        </w:rPr>
        <w:t xml:space="preserve">Du kan følge </w:t>
      </w:r>
      <w:r w:rsidR="001D77F0" w:rsidRPr="00F15E4B">
        <w:rPr>
          <w:color w:val="000000"/>
          <w:sz w:val="20"/>
          <w:szCs w:val="20"/>
        </w:rPr>
        <w:t>video</w:t>
      </w:r>
      <w:r w:rsidRPr="00F15E4B">
        <w:rPr>
          <w:color w:val="000000"/>
          <w:sz w:val="20"/>
          <w:szCs w:val="20"/>
        </w:rPr>
        <w:t>vejledningen</w:t>
      </w:r>
      <w:r w:rsidR="001D77F0" w:rsidRPr="00F15E4B">
        <w:rPr>
          <w:color w:val="000000"/>
          <w:sz w:val="20"/>
          <w:szCs w:val="20"/>
        </w:rPr>
        <w:t xml:space="preserve"> her bemærk link ændret til </w:t>
      </w:r>
      <w:proofErr w:type="spellStart"/>
      <w:r w:rsidR="001D77F0" w:rsidRPr="00F15E4B">
        <w:rPr>
          <w:color w:val="000000"/>
          <w:sz w:val="20"/>
          <w:szCs w:val="20"/>
        </w:rPr>
        <w:t>Free</w:t>
      </w:r>
      <w:proofErr w:type="spellEnd"/>
      <w:r w:rsidR="001D77F0" w:rsidRPr="00F15E4B">
        <w:rPr>
          <w:color w:val="000000"/>
          <w:sz w:val="20"/>
          <w:szCs w:val="20"/>
        </w:rPr>
        <w:t xml:space="preserve"> Software i stedet for </w:t>
      </w:r>
      <w:proofErr w:type="spellStart"/>
      <w:r w:rsidR="001D77F0" w:rsidRPr="00F15E4B">
        <w:rPr>
          <w:color w:val="000000"/>
          <w:sz w:val="20"/>
          <w:szCs w:val="20"/>
        </w:rPr>
        <w:t>Downloads</w:t>
      </w:r>
      <w:proofErr w:type="spellEnd"/>
      <w:r w:rsidR="001D77F0" w:rsidRPr="00F15E4B">
        <w:rPr>
          <w:color w:val="000000"/>
          <w:sz w:val="20"/>
          <w:szCs w:val="20"/>
        </w:rPr>
        <w:t xml:space="preserve"> som nævnt i videoen.</w:t>
      </w:r>
    </w:p>
    <w:p w:rsidR="004F22C3" w:rsidRPr="00F15E4B" w:rsidRDefault="0066372F" w:rsidP="004F22C3">
      <w:pPr>
        <w:pStyle w:val="Listeafsnit"/>
        <w:rPr>
          <w:color w:val="000000"/>
          <w:sz w:val="20"/>
          <w:szCs w:val="20"/>
        </w:rPr>
      </w:pPr>
      <w:hyperlink r:id="rId15" w:history="1">
        <w:r w:rsidR="004F22C3" w:rsidRPr="00F15E4B">
          <w:rPr>
            <w:rStyle w:val="Hyperlink"/>
            <w:sz w:val="20"/>
            <w:szCs w:val="20"/>
          </w:rPr>
          <w:t>https://youtu.be/RHrVvLYXsvE</w:t>
        </w:r>
      </w:hyperlink>
    </w:p>
    <w:p w:rsidR="004F22C3" w:rsidRPr="00F15E4B" w:rsidRDefault="004F22C3" w:rsidP="004F22C3">
      <w:pPr>
        <w:ind w:left="720"/>
        <w:rPr>
          <w:color w:val="000000"/>
          <w:sz w:val="20"/>
          <w:szCs w:val="20"/>
        </w:rPr>
      </w:pPr>
      <w:r w:rsidRPr="00F15E4B">
        <w:rPr>
          <w:color w:val="000000"/>
          <w:sz w:val="20"/>
          <w:szCs w:val="20"/>
        </w:rPr>
        <w:t xml:space="preserve">Hvis det driller med </w:t>
      </w:r>
      <w:proofErr w:type="gramStart"/>
      <w:r w:rsidRPr="00F15E4B">
        <w:rPr>
          <w:color w:val="000000"/>
          <w:sz w:val="20"/>
          <w:szCs w:val="20"/>
        </w:rPr>
        <w:t>installationen</w:t>
      </w:r>
      <w:proofErr w:type="gramEnd"/>
      <w:r w:rsidRPr="00F15E4B">
        <w:rPr>
          <w:color w:val="000000"/>
          <w:sz w:val="20"/>
          <w:szCs w:val="20"/>
        </w:rPr>
        <w:t xml:space="preserve"> kan IT support installere programmet</w:t>
      </w:r>
      <w:r w:rsidR="001D77F0" w:rsidRPr="00F15E4B">
        <w:rPr>
          <w:color w:val="000000"/>
          <w:sz w:val="20"/>
          <w:szCs w:val="20"/>
        </w:rPr>
        <w:t xml:space="preserve">, man </w:t>
      </w:r>
      <w:r w:rsidRPr="00F15E4B">
        <w:rPr>
          <w:color w:val="000000"/>
          <w:sz w:val="20"/>
          <w:szCs w:val="20"/>
        </w:rPr>
        <w:t>kan møde op på Solbjerg Plads 8.00-22.00 på hverdage eller ringe til dem på 38153575</w:t>
      </w:r>
    </w:p>
    <w:p w:rsidR="004F22C3" w:rsidRPr="00F15E4B" w:rsidRDefault="004F22C3" w:rsidP="004F22C3">
      <w:pPr>
        <w:pStyle w:val="Listeafsnit"/>
        <w:rPr>
          <w:color w:val="000000"/>
          <w:sz w:val="20"/>
          <w:szCs w:val="20"/>
        </w:rPr>
      </w:pPr>
    </w:p>
    <w:p w:rsidR="001648CE" w:rsidRPr="008B42A8" w:rsidRDefault="001648CE" w:rsidP="00A255F1">
      <w:pPr>
        <w:pStyle w:val="Listeafsnit"/>
        <w:numPr>
          <w:ilvl w:val="0"/>
          <w:numId w:val="8"/>
        </w:numPr>
        <w:rPr>
          <w:color w:val="000000"/>
          <w:sz w:val="20"/>
          <w:szCs w:val="20"/>
        </w:rPr>
      </w:pPr>
      <w:r w:rsidRPr="00F15E4B">
        <w:rPr>
          <w:color w:val="000000"/>
          <w:sz w:val="20"/>
          <w:szCs w:val="20"/>
        </w:rPr>
        <w:t xml:space="preserve">Det vigtigste er helt klart at arbejde med </w:t>
      </w:r>
      <w:r w:rsidRPr="00F15E4B">
        <w:rPr>
          <w:color w:val="333333"/>
          <w:sz w:val="20"/>
          <w:szCs w:val="20"/>
        </w:rPr>
        <w:t>Eksempelark + Opgaveark støttet af Noterne</w:t>
      </w:r>
      <w:r w:rsidR="001D77F0" w:rsidRPr="00F15E4B">
        <w:rPr>
          <w:color w:val="333333"/>
          <w:sz w:val="20"/>
          <w:szCs w:val="20"/>
        </w:rPr>
        <w:t xml:space="preserve"> </w:t>
      </w:r>
    </w:p>
    <w:p w:rsidR="008B42A8" w:rsidRPr="00F15E4B" w:rsidRDefault="008B42A8" w:rsidP="008B42A8">
      <w:pPr>
        <w:pStyle w:val="Listeafsnit"/>
        <w:rPr>
          <w:color w:val="000000"/>
          <w:sz w:val="20"/>
          <w:szCs w:val="20"/>
        </w:rPr>
      </w:pPr>
    </w:p>
    <w:p w:rsidR="00F15E4B" w:rsidRPr="00F15E4B" w:rsidRDefault="00F15E4B" w:rsidP="00A255F1">
      <w:pPr>
        <w:pStyle w:val="Listeafsnit"/>
        <w:numPr>
          <w:ilvl w:val="0"/>
          <w:numId w:val="8"/>
        </w:numPr>
        <w:rPr>
          <w:color w:val="000000"/>
          <w:sz w:val="20"/>
          <w:szCs w:val="20"/>
        </w:rPr>
      </w:pPr>
      <w:proofErr w:type="gramStart"/>
      <w:r w:rsidRPr="00F15E4B">
        <w:rPr>
          <w:color w:val="000000"/>
          <w:sz w:val="20"/>
          <w:szCs w:val="20"/>
        </w:rPr>
        <w:t>Til  Kick</w:t>
      </w:r>
      <w:proofErr w:type="gramEnd"/>
      <w:r w:rsidRPr="00F15E4B">
        <w:rPr>
          <w:color w:val="000000"/>
          <w:sz w:val="20"/>
          <w:szCs w:val="20"/>
        </w:rPr>
        <w:t>-</w:t>
      </w:r>
      <w:proofErr w:type="spellStart"/>
      <w:r w:rsidRPr="00F15E4B">
        <w:rPr>
          <w:color w:val="000000"/>
          <w:sz w:val="20"/>
          <w:szCs w:val="20"/>
        </w:rPr>
        <w:t>off</w:t>
      </w:r>
      <w:proofErr w:type="spellEnd"/>
      <w:r w:rsidRPr="00F15E4B">
        <w:rPr>
          <w:color w:val="000000"/>
          <w:sz w:val="20"/>
          <w:szCs w:val="20"/>
        </w:rPr>
        <w:t xml:space="preserve"> skal I have læst Note1 (handout) + forsøgt at løse Eksempelark1 med JMP + forsøgt at løse Opgaveark1 </w:t>
      </w:r>
    </w:p>
    <w:p w:rsidR="00F15E4B" w:rsidRDefault="0066372F" w:rsidP="00F15E4B">
      <w:pPr>
        <w:pStyle w:val="Listeafsnit"/>
        <w:rPr>
          <w:rStyle w:val="Hyperlink"/>
          <w:sz w:val="20"/>
          <w:szCs w:val="20"/>
        </w:rPr>
      </w:pPr>
      <w:hyperlink r:id="rId16" w:history="1">
        <w:r w:rsidR="00F15E4B" w:rsidRPr="00F15E4B">
          <w:rPr>
            <w:rStyle w:val="Hyperlink"/>
            <w:sz w:val="20"/>
            <w:szCs w:val="20"/>
          </w:rPr>
          <w:t>I kan hente filerne her</w:t>
        </w:r>
      </w:hyperlink>
    </w:p>
    <w:p w:rsidR="008B42A8" w:rsidRPr="008B42A8" w:rsidRDefault="008B42A8" w:rsidP="008B42A8">
      <w:pPr>
        <w:rPr>
          <w:color w:val="000000"/>
          <w:sz w:val="20"/>
          <w:szCs w:val="20"/>
        </w:rPr>
      </w:pPr>
    </w:p>
    <w:p w:rsidR="006F2E05" w:rsidRDefault="006F2E05" w:rsidP="006F2E05">
      <w:pPr>
        <w:pStyle w:val="Listeafsnit"/>
        <w:numPr>
          <w:ilvl w:val="0"/>
          <w:numId w:val="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Husk Noter/Eksempelark/Opgaveark er der hvor du skal lægge din arbejdsindsats, Dataanalyse læres ved at løse opgaverne :O)</w:t>
      </w:r>
    </w:p>
    <w:p w:rsidR="008B42A8" w:rsidRDefault="008B42A8" w:rsidP="008B42A8">
      <w:pPr>
        <w:pStyle w:val="Listeafsnit"/>
        <w:rPr>
          <w:color w:val="000000"/>
          <w:sz w:val="20"/>
          <w:szCs w:val="20"/>
        </w:rPr>
      </w:pPr>
    </w:p>
    <w:p w:rsidR="006F2E05" w:rsidRPr="006F2E05" w:rsidRDefault="006F2E05" w:rsidP="006F2E05">
      <w:pPr>
        <w:pStyle w:val="Listeafsnit"/>
        <w:numPr>
          <w:ilvl w:val="0"/>
          <w:numId w:val="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Der ligger frivillige selvtests og quizzer i </w:t>
      </w:r>
      <w:hyperlink r:id="rId17" w:anchor="gid=0" w:history="1">
        <w:r w:rsidRPr="008B42A8">
          <w:rPr>
            <w:rStyle w:val="Hyperlink"/>
            <w:sz w:val="20"/>
            <w:szCs w:val="20"/>
          </w:rPr>
          <w:t>gennemgangsplanen</w:t>
        </w:r>
      </w:hyperlink>
      <w:r>
        <w:rPr>
          <w:color w:val="000000"/>
          <w:sz w:val="20"/>
          <w:szCs w:val="20"/>
        </w:rPr>
        <w:t>, det er fin øvelse</w:t>
      </w:r>
      <w:r w:rsidR="00EE4628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men ikke vores primære fokus.</w:t>
      </w:r>
    </w:p>
    <w:p w:rsidR="00F15E4B" w:rsidRPr="00F15E4B" w:rsidRDefault="00F15E4B" w:rsidP="00F15E4B">
      <w:pPr>
        <w:pStyle w:val="Listeafsnit"/>
        <w:rPr>
          <w:color w:val="000000"/>
          <w:sz w:val="20"/>
          <w:szCs w:val="20"/>
        </w:rPr>
      </w:pPr>
    </w:p>
    <w:p w:rsidR="00871D6F" w:rsidRPr="00F15E4B" w:rsidRDefault="00871D6F" w:rsidP="008378E7">
      <w:pPr>
        <w:tabs>
          <w:tab w:val="left" w:pos="1418"/>
          <w:tab w:val="left" w:pos="1560"/>
        </w:tabs>
        <w:rPr>
          <w:color w:val="000000"/>
          <w:sz w:val="20"/>
          <w:szCs w:val="20"/>
        </w:rPr>
      </w:pPr>
      <w:r w:rsidRPr="00F15E4B">
        <w:rPr>
          <w:color w:val="000000"/>
          <w:sz w:val="20"/>
          <w:szCs w:val="20"/>
        </w:rPr>
        <w:br/>
      </w:r>
      <w:r w:rsidRPr="00F15E4B">
        <w:rPr>
          <w:color w:val="333333"/>
          <w:sz w:val="20"/>
          <w:szCs w:val="20"/>
        </w:rPr>
        <w:t xml:space="preserve">Jeg ser frem til mødes med jer. Vi ses </w:t>
      </w:r>
      <w:r w:rsidR="008378E7" w:rsidRPr="00F15E4B">
        <w:rPr>
          <w:b/>
          <w:sz w:val="20"/>
          <w:szCs w:val="20"/>
        </w:rPr>
        <w:t>den 31. august 13.30</w:t>
      </w:r>
      <w:r w:rsidR="006D1F51" w:rsidRPr="00F15E4B">
        <w:rPr>
          <w:b/>
          <w:sz w:val="20"/>
          <w:szCs w:val="20"/>
        </w:rPr>
        <w:t xml:space="preserve"> Online</w:t>
      </w:r>
    </w:p>
    <w:p w:rsidR="00071869" w:rsidRPr="00F15E4B" w:rsidRDefault="00071869" w:rsidP="00951EB7">
      <w:pPr>
        <w:rPr>
          <w:i/>
          <w:sz w:val="20"/>
          <w:szCs w:val="20"/>
        </w:rPr>
      </w:pPr>
    </w:p>
    <w:p w:rsidR="00A64255" w:rsidRPr="00F15E4B" w:rsidRDefault="008378E7" w:rsidP="00951EB7">
      <w:pPr>
        <w:rPr>
          <w:sz w:val="20"/>
          <w:szCs w:val="20"/>
        </w:rPr>
      </w:pPr>
      <w:r w:rsidRPr="00F15E4B">
        <w:rPr>
          <w:sz w:val="20"/>
          <w:szCs w:val="20"/>
        </w:rPr>
        <w:t xml:space="preserve">De bedste hilsener </w:t>
      </w:r>
    </w:p>
    <w:p w:rsidR="008378E7" w:rsidRPr="00F15E4B" w:rsidRDefault="008378E7" w:rsidP="00951EB7">
      <w:pPr>
        <w:rPr>
          <w:sz w:val="20"/>
          <w:szCs w:val="20"/>
        </w:rPr>
      </w:pPr>
      <w:r w:rsidRPr="00F15E4B">
        <w:rPr>
          <w:noProof/>
          <w:sz w:val="20"/>
          <w:szCs w:val="20"/>
        </w:rPr>
        <w:drawing>
          <wp:inline distT="0" distB="0" distL="0" distR="0">
            <wp:extent cx="588832" cy="594911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to mig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063" cy="5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E7" w:rsidRPr="00F15E4B" w:rsidRDefault="008378E7" w:rsidP="00951EB7">
      <w:pPr>
        <w:rPr>
          <w:sz w:val="20"/>
          <w:szCs w:val="20"/>
        </w:rPr>
      </w:pPr>
      <w:r w:rsidRPr="00F15E4B">
        <w:rPr>
          <w:sz w:val="20"/>
          <w:szCs w:val="20"/>
        </w:rPr>
        <w:t>Thomas Peterse</w:t>
      </w:r>
      <w:r w:rsidR="001648CE" w:rsidRPr="00F15E4B">
        <w:rPr>
          <w:sz w:val="20"/>
          <w:szCs w:val="20"/>
        </w:rPr>
        <w:t>n</w:t>
      </w:r>
    </w:p>
    <w:p w:rsidR="001648CE" w:rsidRPr="00F15E4B" w:rsidRDefault="006C24BF" w:rsidP="00951EB7">
      <w:pPr>
        <w:rPr>
          <w:sz w:val="20"/>
          <w:szCs w:val="20"/>
        </w:rPr>
      </w:pPr>
      <w:r>
        <w:rPr>
          <w:sz w:val="20"/>
          <w:szCs w:val="20"/>
        </w:rPr>
        <w:t>cphthomas</w:t>
      </w:r>
      <w:r w:rsidR="001648CE" w:rsidRPr="00F15E4B">
        <w:rPr>
          <w:sz w:val="20"/>
          <w:szCs w:val="20"/>
        </w:rPr>
        <w:t>@</w:t>
      </w:r>
      <w:r>
        <w:rPr>
          <w:sz w:val="20"/>
          <w:szCs w:val="20"/>
        </w:rPr>
        <w:t>gmail</w:t>
      </w:r>
      <w:r w:rsidR="001648CE" w:rsidRPr="00F15E4B">
        <w:rPr>
          <w:sz w:val="20"/>
          <w:szCs w:val="20"/>
        </w:rPr>
        <w:t>.dk</w:t>
      </w:r>
    </w:p>
    <w:sectPr w:rsidR="001648CE" w:rsidRPr="00F15E4B" w:rsidSect="00A77F7E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985" w:right="3629" w:bottom="1985" w:left="158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72F" w:rsidRDefault="0066372F" w:rsidP="00132816">
      <w:r>
        <w:separator/>
      </w:r>
    </w:p>
  </w:endnote>
  <w:endnote w:type="continuationSeparator" w:id="0">
    <w:p w:rsidR="0066372F" w:rsidRDefault="0066372F" w:rsidP="0013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DFB" w:rsidRDefault="00411DFB" w:rsidP="002D5E78">
    <w:pPr>
      <w:pStyle w:val="Sidefod"/>
      <w:framePr w:wrap="around" w:vAnchor="text" w:hAnchor="margin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411DFB" w:rsidRDefault="00411DFB" w:rsidP="00826B6A">
    <w:pPr>
      <w:pStyle w:val="Sidefo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DFB" w:rsidRDefault="00411DFB" w:rsidP="00826B6A">
    <w:pPr>
      <w:pStyle w:val="Sidefod"/>
      <w:ind w:firstLine="360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6358A6" wp14:editId="042B73AA">
              <wp:simplePos x="0" y="0"/>
              <wp:positionH relativeFrom="page">
                <wp:posOffset>1011555</wp:posOffset>
              </wp:positionH>
              <wp:positionV relativeFrom="page">
                <wp:posOffset>9847580</wp:posOffset>
              </wp:positionV>
              <wp:extent cx="4283710" cy="469900"/>
              <wp:effectExtent l="0" t="0" r="2540" b="635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83710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411DFB" w:rsidRDefault="00411DF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E841D6" wp14:editId="60CE3F24">
                                <wp:extent cx="4278630" cy="379730"/>
                                <wp:effectExtent l="0" t="0" r="7620" b="1270"/>
                                <wp:docPr id="11" name="Picture 4" descr="akkrediteringer-vandret-a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akkrediteringer-vandret-a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78630" cy="3797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6358A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79.65pt;margin-top:775.4pt;width:337.3pt;height:3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" filled="f" stroked="f">
              <v:textbox inset="0,0,0,0">
                <w:txbxContent>
                  <w:p w:rsidR="00411DFB" w:rsidRDefault="00411DFB">
                    <w:r>
                      <w:rPr>
                        <w:noProof/>
                      </w:rPr>
                      <w:drawing>
                        <wp:inline distT="0" distB="0" distL="0" distR="0" wp14:anchorId="11E841D6" wp14:editId="60CE3F24">
                          <wp:extent cx="4278630" cy="379730"/>
                          <wp:effectExtent l="0" t="0" r="7620" b="1270"/>
                          <wp:docPr id="11" name="Picture 4" descr="akkrediteringer-vandret-a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akkrediteringer-vandret-a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278630" cy="3797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40D" w:rsidRDefault="00EB44F0">
    <w:pPr>
      <w:pStyle w:val="Sidefo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156358A6" wp14:editId="26EC8A2F">
              <wp:simplePos x="0" y="0"/>
              <wp:positionH relativeFrom="page">
                <wp:posOffset>1006475</wp:posOffset>
              </wp:positionH>
              <wp:positionV relativeFrom="page">
                <wp:posOffset>9550955</wp:posOffset>
              </wp:positionV>
              <wp:extent cx="4283710" cy="469900"/>
              <wp:effectExtent l="0" t="0" r="2540" b="63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83710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411DFB" w:rsidRDefault="00EB44F0" w:rsidP="0024687A">
                          <w:r w:rsidRPr="00EB44F0">
                            <w:rPr>
                              <w:noProof/>
                            </w:rPr>
                            <w:drawing>
                              <wp:inline distT="0" distB="0" distL="0" distR="0" wp14:anchorId="35F0F6C3" wp14:editId="3F27FC5F">
                                <wp:extent cx="4283710" cy="470187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83710" cy="4701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11DFB">
                            <w:rPr>
                              <w:noProof/>
                            </w:rPr>
                            <w:drawing>
                              <wp:inline distT="0" distB="0" distL="0" distR="0" wp14:anchorId="30FF7216" wp14:editId="49E92BB5">
                                <wp:extent cx="4278630" cy="379730"/>
                                <wp:effectExtent l="0" t="0" r="7620" b="1270"/>
                                <wp:docPr id="10" name="Picture 6" descr="akkrediteringer-vandret-a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kkrediteringer-vandret-a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78630" cy="3797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6358A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9.25pt;margin-top:752.05pt;width:337.3pt;height:37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" filled="f" stroked="f">
              <v:textbox inset="0,0,0,0">
                <w:txbxContent>
                  <w:p w:rsidR="00411DFB" w:rsidRDefault="00EB44F0" w:rsidP="0024687A">
                    <w:r w:rsidRPr="00EB44F0">
                      <w:rPr>
                        <w:noProof/>
                      </w:rPr>
                      <w:drawing>
                        <wp:inline distT="0" distB="0" distL="0" distR="0" wp14:anchorId="35F0F6C3" wp14:editId="3F27FC5F">
                          <wp:extent cx="4283710" cy="470187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283710" cy="4701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11DFB">
                      <w:rPr>
                        <w:noProof/>
                      </w:rPr>
                      <w:drawing>
                        <wp:inline distT="0" distB="0" distL="0" distR="0" wp14:anchorId="30FF7216" wp14:editId="49E92BB5">
                          <wp:extent cx="4278630" cy="379730"/>
                          <wp:effectExtent l="0" t="0" r="7620" b="1270"/>
                          <wp:docPr id="10" name="Picture 6" descr="akkrediteringer-vandret-a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akkrediteringer-vandret-a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278630" cy="3797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72F" w:rsidRDefault="0066372F" w:rsidP="00132816">
      <w:r>
        <w:separator/>
      </w:r>
    </w:p>
  </w:footnote>
  <w:footnote w:type="continuationSeparator" w:id="0">
    <w:p w:rsidR="0066372F" w:rsidRDefault="0066372F" w:rsidP="00132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DFB" w:rsidRDefault="00411DFB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60800" behindDoc="1" locked="0" layoutInCell="1" allowOverlap="1" wp14:anchorId="7337DBC5" wp14:editId="340653D8">
          <wp:simplePos x="0" y="0"/>
          <wp:positionH relativeFrom="column">
            <wp:posOffset>4662805</wp:posOffset>
          </wp:positionH>
          <wp:positionV relativeFrom="paragraph">
            <wp:posOffset>4172585</wp:posOffset>
          </wp:positionV>
          <wp:extent cx="4376420" cy="6805930"/>
          <wp:effectExtent l="0" t="0" r="5080" b="0"/>
          <wp:wrapNone/>
          <wp:docPr id="40" name="Picture 40" descr="CBS_NET_bold_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CBS_NET_bold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6420" cy="6805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325C2E27" wp14:editId="685400D3">
              <wp:simplePos x="0" y="0"/>
              <wp:positionH relativeFrom="page">
                <wp:posOffset>5616575</wp:posOffset>
              </wp:positionH>
              <wp:positionV relativeFrom="page">
                <wp:posOffset>845185</wp:posOffset>
              </wp:positionV>
              <wp:extent cx="1440180" cy="1470025"/>
              <wp:effectExtent l="0" t="0" r="7620" b="15875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180" cy="147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411DFB" w:rsidRDefault="00411DFB">
                          <w:bookmarkStart w:id="1" w:name="bmLogo"/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0780E2" wp14:editId="29F0513E">
                                <wp:extent cx="697230" cy="1142365"/>
                                <wp:effectExtent l="0" t="0" r="7620" b="635"/>
                                <wp:docPr id="1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7230" cy="11423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1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C2E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2.25pt;margin-top:66.55pt;width:113.4pt;height:115.7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" filled="f" stroked="f">
              <v:textbox inset="0,0,0,0">
                <w:txbxContent>
                  <w:p w:rsidR="00411DFB" w:rsidRDefault="00411DFB">
                    <w:bookmarkStart w:id="2" w:name="bmLogo"/>
                    <w:r>
                      <w:rPr>
                        <w:noProof/>
                      </w:rPr>
                      <w:drawing>
                        <wp:inline distT="0" distB="0" distL="0" distR="0" wp14:anchorId="430780E2" wp14:editId="29F0513E">
                          <wp:extent cx="697230" cy="1142365"/>
                          <wp:effectExtent l="0" t="0" r="7620" b="635"/>
                          <wp:docPr id="1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7230" cy="1142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2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254A66F3" wp14:editId="22A4E3E6">
              <wp:simplePos x="0" y="0"/>
              <wp:positionH relativeFrom="page">
                <wp:posOffset>5616575</wp:posOffset>
              </wp:positionH>
              <wp:positionV relativeFrom="page">
                <wp:posOffset>2505710</wp:posOffset>
              </wp:positionV>
              <wp:extent cx="1439545" cy="2613660"/>
              <wp:effectExtent l="0" t="0" r="8255" b="1524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9545" cy="2613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4F22C3" w:rsidRPr="00871D6F" w:rsidRDefault="004F22C3" w:rsidP="004F22C3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16. august 2019</w:t>
                          </w:r>
                          <w:r w:rsidRPr="00871D6F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  <w:p w:rsidR="00411DFB" w:rsidRPr="00871D6F" w:rsidRDefault="00411DFB" w:rsidP="009E5C0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871D6F" w:rsidRPr="00871D6F" w:rsidRDefault="00871D6F" w:rsidP="0094736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871D6F">
                            <w:rPr>
                              <w:sz w:val="18"/>
                              <w:szCs w:val="18"/>
                              <w:lang w:val="en-US"/>
                            </w:rPr>
                            <w:t>Copenhagen Business School</w:t>
                          </w:r>
                        </w:p>
                        <w:p w:rsidR="00871D6F" w:rsidRPr="00871D6F" w:rsidRDefault="00871D6F" w:rsidP="0094736B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871D6F">
                            <w:rPr>
                              <w:sz w:val="18"/>
                              <w:szCs w:val="18"/>
                              <w:lang w:val="en-US"/>
                            </w:rPr>
                            <w:t>HD 1. del</w:t>
                          </w:r>
                        </w:p>
                        <w:p w:rsidR="00871D6F" w:rsidRPr="006C24BF" w:rsidRDefault="00871D6F" w:rsidP="0094736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6C24BF">
                            <w:rPr>
                              <w:sz w:val="18"/>
                              <w:szCs w:val="18"/>
                            </w:rPr>
                            <w:t>Dalgas Have 15</w:t>
                          </w:r>
                        </w:p>
                        <w:p w:rsidR="00871D6F" w:rsidRDefault="00871D6F" w:rsidP="0094736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2000 Frederiksberg</w:t>
                          </w:r>
                        </w:p>
                        <w:p w:rsidR="00871D6F" w:rsidRDefault="00871D6F" w:rsidP="0094736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71D6F" w:rsidRDefault="00871D6F" w:rsidP="0094736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Tlf.: 3815 3815</w:t>
                          </w:r>
                        </w:p>
                        <w:p w:rsidR="00871D6F" w:rsidRDefault="00871D6F" w:rsidP="0094736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71D6F" w:rsidRDefault="00871D6F" w:rsidP="0094736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www.cbs.dk/hd1</w:t>
                          </w:r>
                        </w:p>
                        <w:p w:rsidR="00411DFB" w:rsidRPr="00811316" w:rsidRDefault="00411DFB" w:rsidP="0094736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11DFB" w:rsidRPr="00811316" w:rsidRDefault="00411DFB" w:rsidP="0094736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11DFB" w:rsidRPr="00811316" w:rsidRDefault="00411DFB" w:rsidP="0094736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11DFB" w:rsidRPr="00811316" w:rsidRDefault="00411DFB" w:rsidP="0094736B">
                          <w:pPr>
                            <w:rPr>
                              <w:sz w:val="18"/>
                              <w:szCs w:val="18"/>
                            </w:rPr>
                          </w:pPr>
                          <w:bookmarkStart w:id="3" w:name="bmPage"/>
                          <w:r w:rsidRPr="00811316">
                            <w:rPr>
                              <w:sz w:val="18"/>
                              <w:szCs w:val="18"/>
                            </w:rPr>
                            <w:t>Side</w:t>
                          </w:r>
                          <w:bookmarkEnd w:id="3"/>
                          <w:r w:rsidRPr="00811316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11316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11316">
                            <w:rPr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 w:rsidRPr="00811316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2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11316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11316">
                            <w:rPr>
                              <w:sz w:val="18"/>
                              <w:szCs w:val="18"/>
                            </w:rPr>
                            <w:t xml:space="preserve"> / </w:t>
                          </w:r>
                          <w:r w:rsidRPr="00811316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11316">
                            <w:rPr>
                              <w:sz w:val="18"/>
                              <w:szCs w:val="18"/>
                            </w:rPr>
                            <w:instrText xml:space="preserve"> NUMPAGES  \* MERGEFORMAT </w:instrText>
                          </w:r>
                          <w:r w:rsidRPr="00811316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2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11316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411DFB" w:rsidRPr="00811316" w:rsidRDefault="00411DFB" w:rsidP="009E5C0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4A66F3" id="Text Box 3" o:spid="_x0000_s1027" type="#_x0000_t202" style="position:absolute;margin-left:442.25pt;margin-top:197.3pt;width:113.35pt;height:205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" filled="f" stroked="f">
              <v:textbox inset="0,0,0,0">
                <w:txbxContent>
                  <w:p w:rsidR="004F22C3" w:rsidRPr="00871D6F" w:rsidRDefault="004F22C3" w:rsidP="004F22C3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16. august 2019</w:t>
                    </w:r>
                    <w:r w:rsidRPr="00871D6F">
                      <w:rPr>
                        <w:sz w:val="18"/>
                        <w:szCs w:val="18"/>
                        <w:lang w:val="en-US"/>
                      </w:rPr>
                      <w:t xml:space="preserve"> </w:t>
                    </w:r>
                  </w:p>
                  <w:p w:rsidR="00411DFB" w:rsidRPr="00871D6F" w:rsidRDefault="00411DFB" w:rsidP="009E5C0F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  <w:p w:rsidR="00871D6F" w:rsidRPr="00871D6F" w:rsidRDefault="00871D6F" w:rsidP="0094736B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871D6F">
                      <w:rPr>
                        <w:sz w:val="18"/>
                        <w:szCs w:val="18"/>
                        <w:lang w:val="en-US"/>
                      </w:rPr>
                      <w:t>Copenhagen Business School</w:t>
                    </w:r>
                  </w:p>
                  <w:p w:rsidR="00871D6F" w:rsidRPr="00871D6F" w:rsidRDefault="00871D6F" w:rsidP="0094736B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871D6F">
                      <w:rPr>
                        <w:sz w:val="18"/>
                        <w:szCs w:val="18"/>
                        <w:lang w:val="en-US"/>
                      </w:rPr>
                      <w:t>HD 1. del</w:t>
                    </w:r>
                  </w:p>
                  <w:p w:rsidR="00871D6F" w:rsidRPr="006C24BF" w:rsidRDefault="00871D6F" w:rsidP="0094736B">
                    <w:pPr>
                      <w:rPr>
                        <w:sz w:val="18"/>
                        <w:szCs w:val="18"/>
                      </w:rPr>
                    </w:pPr>
                    <w:r w:rsidRPr="006C24BF">
                      <w:rPr>
                        <w:sz w:val="18"/>
                        <w:szCs w:val="18"/>
                      </w:rPr>
                      <w:t>Dalgas Have 15</w:t>
                    </w:r>
                  </w:p>
                  <w:p w:rsidR="00871D6F" w:rsidRDefault="00871D6F" w:rsidP="0094736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2000 Frederiksberg</w:t>
                    </w:r>
                  </w:p>
                  <w:p w:rsidR="00871D6F" w:rsidRDefault="00871D6F" w:rsidP="0094736B">
                    <w:pPr>
                      <w:rPr>
                        <w:sz w:val="18"/>
                        <w:szCs w:val="18"/>
                      </w:rPr>
                    </w:pPr>
                  </w:p>
                  <w:p w:rsidR="00871D6F" w:rsidRDefault="00871D6F" w:rsidP="0094736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Tlf.: 3815 3815</w:t>
                    </w:r>
                  </w:p>
                  <w:p w:rsidR="00871D6F" w:rsidRDefault="00871D6F" w:rsidP="0094736B">
                    <w:pPr>
                      <w:rPr>
                        <w:sz w:val="18"/>
                        <w:szCs w:val="18"/>
                      </w:rPr>
                    </w:pPr>
                  </w:p>
                  <w:p w:rsidR="00871D6F" w:rsidRDefault="00871D6F" w:rsidP="0094736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www.cbs.dk/hd1</w:t>
                    </w:r>
                  </w:p>
                  <w:p w:rsidR="00411DFB" w:rsidRPr="00811316" w:rsidRDefault="00411DFB" w:rsidP="0094736B">
                    <w:pPr>
                      <w:rPr>
                        <w:sz w:val="18"/>
                        <w:szCs w:val="18"/>
                      </w:rPr>
                    </w:pPr>
                  </w:p>
                  <w:p w:rsidR="00411DFB" w:rsidRPr="00811316" w:rsidRDefault="00411DFB" w:rsidP="0094736B">
                    <w:pPr>
                      <w:rPr>
                        <w:sz w:val="18"/>
                        <w:szCs w:val="18"/>
                      </w:rPr>
                    </w:pPr>
                  </w:p>
                  <w:p w:rsidR="00411DFB" w:rsidRPr="00811316" w:rsidRDefault="00411DFB" w:rsidP="0094736B">
                    <w:pPr>
                      <w:rPr>
                        <w:sz w:val="18"/>
                        <w:szCs w:val="18"/>
                      </w:rPr>
                    </w:pPr>
                  </w:p>
                  <w:p w:rsidR="00411DFB" w:rsidRPr="00811316" w:rsidRDefault="00411DFB" w:rsidP="0094736B">
                    <w:pPr>
                      <w:rPr>
                        <w:sz w:val="18"/>
                        <w:szCs w:val="18"/>
                      </w:rPr>
                    </w:pPr>
                    <w:bookmarkStart w:id="4" w:name="bmPage"/>
                    <w:r w:rsidRPr="00811316">
                      <w:rPr>
                        <w:sz w:val="18"/>
                        <w:szCs w:val="18"/>
                      </w:rPr>
                      <w:t>Side</w:t>
                    </w:r>
                    <w:bookmarkEnd w:id="4"/>
                    <w:r w:rsidRPr="00811316">
                      <w:rPr>
                        <w:sz w:val="18"/>
                        <w:szCs w:val="18"/>
                      </w:rPr>
                      <w:t xml:space="preserve"> </w:t>
                    </w:r>
                    <w:r w:rsidRPr="00811316">
                      <w:rPr>
                        <w:sz w:val="18"/>
                        <w:szCs w:val="18"/>
                      </w:rPr>
                      <w:fldChar w:fldCharType="begin"/>
                    </w:r>
                    <w:r w:rsidRPr="00811316">
                      <w:rPr>
                        <w:sz w:val="18"/>
                        <w:szCs w:val="18"/>
                      </w:rPr>
                      <w:instrText xml:space="preserve"> PAGE  \* MERGEFORMAT </w:instrText>
                    </w:r>
                    <w:r w:rsidRPr="00811316">
                      <w:rPr>
                        <w:sz w:val="18"/>
                        <w:szCs w:val="18"/>
                      </w:rPr>
                      <w:fldChar w:fldCharType="separate"/>
                    </w:r>
                    <w:r w:rsidR="009A120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11316">
                      <w:rPr>
                        <w:sz w:val="18"/>
                        <w:szCs w:val="18"/>
                      </w:rPr>
                      <w:fldChar w:fldCharType="end"/>
                    </w:r>
                    <w:r w:rsidRPr="00811316">
                      <w:rPr>
                        <w:sz w:val="18"/>
                        <w:szCs w:val="18"/>
                      </w:rPr>
                      <w:t xml:space="preserve"> / </w:t>
                    </w:r>
                    <w:r w:rsidRPr="00811316">
                      <w:rPr>
                        <w:sz w:val="18"/>
                        <w:szCs w:val="18"/>
                      </w:rPr>
                      <w:fldChar w:fldCharType="begin"/>
                    </w:r>
                    <w:r w:rsidRPr="00811316">
                      <w:rPr>
                        <w:sz w:val="18"/>
                        <w:szCs w:val="18"/>
                      </w:rPr>
                      <w:instrText xml:space="preserve"> NUMPAGES  \* MERGEFORMAT </w:instrText>
                    </w:r>
                    <w:r w:rsidRPr="00811316">
                      <w:rPr>
                        <w:sz w:val="18"/>
                        <w:szCs w:val="18"/>
                      </w:rPr>
                      <w:fldChar w:fldCharType="separate"/>
                    </w:r>
                    <w:r w:rsidR="009A120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11316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411DFB" w:rsidRPr="00811316" w:rsidRDefault="00411DFB" w:rsidP="009E5C0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DFB" w:rsidRDefault="00411DFB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66944" behindDoc="1" locked="0" layoutInCell="1" allowOverlap="1" wp14:anchorId="7337DBC5" wp14:editId="44F7F82A">
          <wp:simplePos x="0" y="0"/>
          <wp:positionH relativeFrom="column">
            <wp:posOffset>4662805</wp:posOffset>
          </wp:positionH>
          <wp:positionV relativeFrom="paragraph">
            <wp:posOffset>4173220</wp:posOffset>
          </wp:positionV>
          <wp:extent cx="4376420" cy="6805930"/>
          <wp:effectExtent l="0" t="0" r="5080" b="0"/>
          <wp:wrapNone/>
          <wp:docPr id="60" name="Picture 60" descr="CBS_NET_bold_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CBS_NET_bold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6420" cy="6805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325C2E27" wp14:editId="6785521C">
              <wp:simplePos x="0" y="0"/>
              <wp:positionH relativeFrom="page">
                <wp:posOffset>5616575</wp:posOffset>
              </wp:positionH>
              <wp:positionV relativeFrom="page">
                <wp:posOffset>845820</wp:posOffset>
              </wp:positionV>
              <wp:extent cx="1440180" cy="1470025"/>
              <wp:effectExtent l="0" t="0" r="7620" b="158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180" cy="147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411DFB" w:rsidRDefault="00953C65" w:rsidP="00E52C1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2776F6" wp14:editId="04B448C7">
                                <wp:extent cx="693263" cy="1142280"/>
                                <wp:effectExtent l="0" t="0" r="0" b="127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bs_logo_vertical_blue_rgb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93263" cy="11422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C2E27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42.25pt;margin-top:66.6pt;width:113.4pt;height:115.7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" filled="f" stroked="f">
              <v:textbox inset="0,0,0,0">
                <w:txbxContent>
                  <w:p w:rsidR="00411DFB" w:rsidRDefault="00953C65" w:rsidP="00E52C1F">
                    <w:r>
                      <w:rPr>
                        <w:noProof/>
                      </w:rPr>
                      <w:drawing>
                        <wp:inline distT="0" distB="0" distL="0" distR="0" wp14:anchorId="3F2776F6" wp14:editId="04B448C7">
                          <wp:extent cx="693263" cy="1142280"/>
                          <wp:effectExtent l="0" t="0" r="0" b="127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cbs_logo_vertical_blue_rgb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93263" cy="11422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5920" behindDoc="0" locked="1" layoutInCell="1" allowOverlap="0" wp14:anchorId="138D0D78" wp14:editId="20093FA1">
              <wp:simplePos x="0" y="0"/>
              <wp:positionH relativeFrom="page">
                <wp:posOffset>1008380</wp:posOffset>
              </wp:positionH>
              <wp:positionV relativeFrom="page">
                <wp:posOffset>1620520</wp:posOffset>
              </wp:positionV>
              <wp:extent cx="4186555" cy="1832610"/>
              <wp:effectExtent l="0" t="0" r="4445" b="1524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86555" cy="183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411DFB" w:rsidRPr="00951EB7" w:rsidRDefault="00871D6F" w:rsidP="00E52C1F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HD 1. del studerende</w:t>
                          </w:r>
                          <w:r w:rsidR="00411DFB">
                            <w:rPr>
                              <w:sz w:val="18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8D0D78" id="Text Box 6" o:spid="_x0000_s1030" type="#_x0000_t202" style="position:absolute;margin-left:79.4pt;margin-top:127.6pt;width:329.65pt;height:144.3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" o:allowoverlap="f" filled="f" stroked="f">
              <v:textbox inset="0,0,0,0">
                <w:txbxContent>
                  <w:p w:rsidR="00411DFB" w:rsidRPr="00951EB7" w:rsidRDefault="00871D6F" w:rsidP="00E52C1F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HD 1. del studerende</w:t>
                    </w:r>
                    <w:r w:rsidR="00411DFB">
                      <w:rPr>
                        <w:sz w:val="18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2848" behindDoc="0" locked="1" layoutInCell="1" allowOverlap="1" wp14:anchorId="254A66F3" wp14:editId="4689702C">
              <wp:simplePos x="0" y="0"/>
              <wp:positionH relativeFrom="page">
                <wp:posOffset>5616575</wp:posOffset>
              </wp:positionH>
              <wp:positionV relativeFrom="page">
                <wp:posOffset>2505710</wp:posOffset>
              </wp:positionV>
              <wp:extent cx="1439545" cy="2613660"/>
              <wp:effectExtent l="0" t="0" r="8255" b="152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9545" cy="2613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411DFB" w:rsidRPr="00871D6F" w:rsidRDefault="009A120E" w:rsidP="00E52C1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7220E6">
                            <w:rPr>
                              <w:sz w:val="18"/>
                              <w:szCs w:val="18"/>
                              <w:lang w:val="en-US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. </w:t>
                          </w:r>
                          <w:r w:rsidR="007220E6">
                            <w:rPr>
                              <w:sz w:val="18"/>
                              <w:szCs w:val="18"/>
                              <w:lang w:val="en-US"/>
                            </w:rPr>
                            <w:t>august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2019</w:t>
                          </w:r>
                          <w:r w:rsidR="00411DFB" w:rsidRPr="00871D6F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  <w:p w:rsidR="00411DFB" w:rsidRPr="00871D6F" w:rsidRDefault="00411DFB" w:rsidP="00E52C1F">
                          <w:pPr>
                            <w:rPr>
                              <w:sz w:val="12"/>
                              <w:lang w:val="en-US"/>
                            </w:rPr>
                          </w:pPr>
                        </w:p>
                        <w:p w:rsidR="00871D6F" w:rsidRPr="00871D6F" w:rsidRDefault="00871D6F" w:rsidP="00E52C1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871D6F">
                            <w:rPr>
                              <w:sz w:val="18"/>
                              <w:szCs w:val="18"/>
                              <w:lang w:val="en-US"/>
                            </w:rPr>
                            <w:t>Copenhagen Business School</w:t>
                          </w:r>
                        </w:p>
                        <w:p w:rsidR="00871D6F" w:rsidRPr="00871D6F" w:rsidRDefault="00871D6F" w:rsidP="00E52C1F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871D6F">
                            <w:rPr>
                              <w:sz w:val="18"/>
                              <w:szCs w:val="18"/>
                              <w:lang w:val="en-US"/>
                            </w:rPr>
                            <w:t>HD 1. del</w:t>
                          </w:r>
                        </w:p>
                        <w:p w:rsidR="00871D6F" w:rsidRPr="006C24BF" w:rsidRDefault="00871D6F" w:rsidP="00E52C1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6C24BF">
                            <w:rPr>
                              <w:sz w:val="18"/>
                              <w:szCs w:val="18"/>
                            </w:rPr>
                            <w:t>Dalgas Have 15</w:t>
                          </w:r>
                        </w:p>
                        <w:p w:rsidR="00871D6F" w:rsidRDefault="00871D6F" w:rsidP="00E52C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2000 Frederiksberg</w:t>
                          </w:r>
                        </w:p>
                        <w:p w:rsidR="00871D6F" w:rsidRDefault="00871D6F" w:rsidP="00E52C1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71D6F" w:rsidRDefault="00871D6F" w:rsidP="00E52C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Tlf.: 3815 3815</w:t>
                          </w:r>
                        </w:p>
                        <w:p w:rsidR="00871D6F" w:rsidRDefault="00871D6F" w:rsidP="00E52C1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71D6F" w:rsidRDefault="00871D6F" w:rsidP="00E52C1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www.cbs.dk/hd1</w:t>
                          </w:r>
                        </w:p>
                        <w:p w:rsidR="00411DFB" w:rsidRDefault="00411DFB" w:rsidP="00E52C1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11DFB" w:rsidRDefault="00411DFB" w:rsidP="00E52C1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11DFB" w:rsidRDefault="00411DFB" w:rsidP="00E52C1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411DFB" w:rsidRPr="00071869" w:rsidRDefault="00411DFB" w:rsidP="00257FCA">
                          <w:pPr>
                            <w:rPr>
                              <w:sz w:val="18"/>
                              <w:szCs w:val="18"/>
                            </w:rPr>
                          </w:pPr>
                          <w:bookmarkStart w:id="5" w:name="bmPageFP"/>
                          <w:r>
                            <w:rPr>
                              <w:sz w:val="18"/>
                              <w:szCs w:val="18"/>
                            </w:rPr>
                            <w:t>Side</w:t>
                          </w:r>
                          <w:bookmarkEnd w:id="5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2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/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2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411DFB" w:rsidRPr="009E5C0F" w:rsidRDefault="00411DFB" w:rsidP="00E52C1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4A66F3" id="_x0000_s1031" type="#_x0000_t202" style="position:absolute;margin-left:442.25pt;margin-top:197.3pt;width:113.35pt;height:205.8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" filled="f" stroked="f">
              <v:textbox inset="0,0,0,0">
                <w:txbxContent>
                  <w:p w:rsidR="00411DFB" w:rsidRPr="00871D6F" w:rsidRDefault="009A120E" w:rsidP="00E52C1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1</w:t>
                    </w:r>
                    <w:r w:rsidR="007220E6">
                      <w:rPr>
                        <w:sz w:val="18"/>
                        <w:szCs w:val="18"/>
                        <w:lang w:val="en-US"/>
                      </w:rPr>
                      <w:t>6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. </w:t>
                    </w:r>
                    <w:r w:rsidR="007220E6">
                      <w:rPr>
                        <w:sz w:val="18"/>
                        <w:szCs w:val="18"/>
                        <w:lang w:val="en-US"/>
                      </w:rPr>
                      <w:t>august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2019</w:t>
                    </w:r>
                    <w:r w:rsidR="00411DFB" w:rsidRPr="00871D6F">
                      <w:rPr>
                        <w:sz w:val="18"/>
                        <w:szCs w:val="18"/>
                        <w:lang w:val="en-US"/>
                      </w:rPr>
                      <w:t xml:space="preserve"> </w:t>
                    </w:r>
                  </w:p>
                  <w:p w:rsidR="00411DFB" w:rsidRPr="00871D6F" w:rsidRDefault="00411DFB" w:rsidP="00E52C1F">
                    <w:pPr>
                      <w:rPr>
                        <w:sz w:val="12"/>
                        <w:lang w:val="en-US"/>
                      </w:rPr>
                    </w:pPr>
                  </w:p>
                  <w:p w:rsidR="00871D6F" w:rsidRPr="00871D6F" w:rsidRDefault="00871D6F" w:rsidP="00E52C1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871D6F">
                      <w:rPr>
                        <w:sz w:val="18"/>
                        <w:szCs w:val="18"/>
                        <w:lang w:val="en-US"/>
                      </w:rPr>
                      <w:t>Copenhagen Business School</w:t>
                    </w:r>
                  </w:p>
                  <w:p w:rsidR="00871D6F" w:rsidRPr="00871D6F" w:rsidRDefault="00871D6F" w:rsidP="00E52C1F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871D6F">
                      <w:rPr>
                        <w:sz w:val="18"/>
                        <w:szCs w:val="18"/>
                        <w:lang w:val="en-US"/>
                      </w:rPr>
                      <w:t>HD 1. del</w:t>
                    </w:r>
                  </w:p>
                  <w:p w:rsidR="00871D6F" w:rsidRPr="006C24BF" w:rsidRDefault="00871D6F" w:rsidP="00E52C1F">
                    <w:pPr>
                      <w:rPr>
                        <w:sz w:val="18"/>
                        <w:szCs w:val="18"/>
                      </w:rPr>
                    </w:pPr>
                    <w:r w:rsidRPr="006C24BF">
                      <w:rPr>
                        <w:sz w:val="18"/>
                        <w:szCs w:val="18"/>
                      </w:rPr>
                      <w:t>Dalgas Have 15</w:t>
                    </w:r>
                  </w:p>
                  <w:p w:rsidR="00871D6F" w:rsidRDefault="00871D6F" w:rsidP="00E52C1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2000 Frederiksberg</w:t>
                    </w:r>
                  </w:p>
                  <w:p w:rsidR="00871D6F" w:rsidRDefault="00871D6F" w:rsidP="00E52C1F">
                    <w:pPr>
                      <w:rPr>
                        <w:sz w:val="18"/>
                        <w:szCs w:val="18"/>
                      </w:rPr>
                    </w:pPr>
                  </w:p>
                  <w:p w:rsidR="00871D6F" w:rsidRDefault="00871D6F" w:rsidP="00E52C1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Tlf.: 3815 3815</w:t>
                    </w:r>
                  </w:p>
                  <w:p w:rsidR="00871D6F" w:rsidRDefault="00871D6F" w:rsidP="00E52C1F">
                    <w:pPr>
                      <w:rPr>
                        <w:sz w:val="18"/>
                        <w:szCs w:val="18"/>
                      </w:rPr>
                    </w:pPr>
                  </w:p>
                  <w:p w:rsidR="00871D6F" w:rsidRDefault="00871D6F" w:rsidP="00E52C1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www.cbs.dk/hd1</w:t>
                    </w:r>
                  </w:p>
                  <w:p w:rsidR="00411DFB" w:rsidRDefault="00411DFB" w:rsidP="00E52C1F">
                    <w:pPr>
                      <w:rPr>
                        <w:sz w:val="18"/>
                        <w:szCs w:val="18"/>
                      </w:rPr>
                    </w:pPr>
                  </w:p>
                  <w:p w:rsidR="00411DFB" w:rsidRDefault="00411DFB" w:rsidP="00E52C1F">
                    <w:pPr>
                      <w:rPr>
                        <w:sz w:val="18"/>
                        <w:szCs w:val="18"/>
                      </w:rPr>
                    </w:pPr>
                  </w:p>
                  <w:p w:rsidR="00411DFB" w:rsidRDefault="00411DFB" w:rsidP="00E52C1F">
                    <w:pPr>
                      <w:rPr>
                        <w:sz w:val="18"/>
                        <w:szCs w:val="18"/>
                      </w:rPr>
                    </w:pPr>
                  </w:p>
                  <w:p w:rsidR="00411DFB" w:rsidRPr="00071869" w:rsidRDefault="00411DFB" w:rsidP="00257FCA">
                    <w:pPr>
                      <w:rPr>
                        <w:sz w:val="18"/>
                        <w:szCs w:val="18"/>
                      </w:rPr>
                    </w:pPr>
                    <w:bookmarkStart w:id="6" w:name="bmPageFP"/>
                    <w:r>
                      <w:rPr>
                        <w:sz w:val="18"/>
                        <w:szCs w:val="18"/>
                      </w:rPr>
                      <w:t>Side</w:t>
                    </w:r>
                    <w:bookmarkEnd w:id="6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120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/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120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411DFB" w:rsidRPr="009E5C0F" w:rsidRDefault="00411DFB" w:rsidP="00E52C1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lang w:eastAsia="da-DK"/>
      </w:rPr>
      <mc:AlternateContent>
        <mc:Choice Requires="wps">
          <w:drawing>
            <wp:inline distT="0" distB="0" distL="0" distR="0" wp14:anchorId="1F3110B1" wp14:editId="1F60EA3A">
              <wp:extent cx="3422015" cy="3420110"/>
              <wp:effectExtent l="0" t="0" r="0" b="0"/>
              <wp:docPr id="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2015" cy="3420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1DFB" w:rsidRDefault="00411DFB" w:rsidP="00CE28EB">
                          <w:pPr>
                            <w:pStyle w:val="Overskrift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1F3110B1" id="Text Box 61" o:spid="_x0000_s1032" type="#_x0000_t202" style="width:269.45pt;height:26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" filled="f" stroked="f">
              <v:textbox inset="0,0,0,0">
                <w:txbxContent>
                  <w:p w:rsidR="00411DFB" w:rsidRDefault="00411DFB" w:rsidP="00CE28EB">
                    <w:pPr>
                      <w:pStyle w:val="Overskrift1"/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4597"/>
    <w:multiLevelType w:val="hybridMultilevel"/>
    <w:tmpl w:val="045C9C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958"/>
    <w:multiLevelType w:val="hybridMultilevel"/>
    <w:tmpl w:val="3D7E82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1027E"/>
    <w:multiLevelType w:val="hybridMultilevel"/>
    <w:tmpl w:val="8AAECD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04E66"/>
    <w:multiLevelType w:val="hybridMultilevel"/>
    <w:tmpl w:val="BCFA5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10AFC"/>
    <w:multiLevelType w:val="hybridMultilevel"/>
    <w:tmpl w:val="36D87E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5FE0"/>
    <w:multiLevelType w:val="hybridMultilevel"/>
    <w:tmpl w:val="2102D5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834CA"/>
    <w:multiLevelType w:val="hybridMultilevel"/>
    <w:tmpl w:val="C2A25D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B32D0"/>
    <w:multiLevelType w:val="hybridMultilevel"/>
    <w:tmpl w:val="436006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attachedTemplate r:id="rId1"/>
  <w:defaultTabStop w:val="720"/>
  <w:hyphenationZone w:val="425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D6F"/>
    <w:rsid w:val="000168E2"/>
    <w:rsid w:val="000357B1"/>
    <w:rsid w:val="00042FE7"/>
    <w:rsid w:val="000634CD"/>
    <w:rsid w:val="00071869"/>
    <w:rsid w:val="00076EC1"/>
    <w:rsid w:val="0008254A"/>
    <w:rsid w:val="00094E86"/>
    <w:rsid w:val="00095737"/>
    <w:rsid w:val="00097FCB"/>
    <w:rsid w:val="000B1892"/>
    <w:rsid w:val="000C640D"/>
    <w:rsid w:val="000E55A0"/>
    <w:rsid w:val="000F136B"/>
    <w:rsid w:val="000F7527"/>
    <w:rsid w:val="00101C7F"/>
    <w:rsid w:val="0012022A"/>
    <w:rsid w:val="00132816"/>
    <w:rsid w:val="001442AE"/>
    <w:rsid w:val="00147EEC"/>
    <w:rsid w:val="001500C9"/>
    <w:rsid w:val="001618D5"/>
    <w:rsid w:val="001648CE"/>
    <w:rsid w:val="00173BEB"/>
    <w:rsid w:val="001A3BB9"/>
    <w:rsid w:val="001B3BD6"/>
    <w:rsid w:val="001B671E"/>
    <w:rsid w:val="001C1A86"/>
    <w:rsid w:val="001C585C"/>
    <w:rsid w:val="001D77F0"/>
    <w:rsid w:val="0024687A"/>
    <w:rsid w:val="00257FCA"/>
    <w:rsid w:val="002645C1"/>
    <w:rsid w:val="00281DB4"/>
    <w:rsid w:val="002A3E15"/>
    <w:rsid w:val="002D249B"/>
    <w:rsid w:val="002D5E78"/>
    <w:rsid w:val="002E21E9"/>
    <w:rsid w:val="00326F67"/>
    <w:rsid w:val="0033009D"/>
    <w:rsid w:val="003418D8"/>
    <w:rsid w:val="0038361D"/>
    <w:rsid w:val="003A0D66"/>
    <w:rsid w:val="003E54CA"/>
    <w:rsid w:val="003F03AA"/>
    <w:rsid w:val="003F220B"/>
    <w:rsid w:val="003F4B3C"/>
    <w:rsid w:val="00410F37"/>
    <w:rsid w:val="00411DFB"/>
    <w:rsid w:val="0042610D"/>
    <w:rsid w:val="004477AA"/>
    <w:rsid w:val="00461ED3"/>
    <w:rsid w:val="00471B74"/>
    <w:rsid w:val="004927B2"/>
    <w:rsid w:val="00493EAD"/>
    <w:rsid w:val="004A4452"/>
    <w:rsid w:val="004E2B67"/>
    <w:rsid w:val="004F22C3"/>
    <w:rsid w:val="005012E9"/>
    <w:rsid w:val="005134F0"/>
    <w:rsid w:val="0051454F"/>
    <w:rsid w:val="00516FD4"/>
    <w:rsid w:val="00526A22"/>
    <w:rsid w:val="0058297D"/>
    <w:rsid w:val="00595AD5"/>
    <w:rsid w:val="005D61E8"/>
    <w:rsid w:val="005E5B9E"/>
    <w:rsid w:val="005F459C"/>
    <w:rsid w:val="00620A75"/>
    <w:rsid w:val="00631979"/>
    <w:rsid w:val="00642C95"/>
    <w:rsid w:val="0064629D"/>
    <w:rsid w:val="00660126"/>
    <w:rsid w:val="0066372F"/>
    <w:rsid w:val="00666363"/>
    <w:rsid w:val="00694E2E"/>
    <w:rsid w:val="006C237D"/>
    <w:rsid w:val="006C24BF"/>
    <w:rsid w:val="006C50E4"/>
    <w:rsid w:val="006D1F51"/>
    <w:rsid w:val="006D46B5"/>
    <w:rsid w:val="006E7E35"/>
    <w:rsid w:val="006F2E05"/>
    <w:rsid w:val="006F4325"/>
    <w:rsid w:val="006F68ED"/>
    <w:rsid w:val="00706B07"/>
    <w:rsid w:val="007220E6"/>
    <w:rsid w:val="007368BB"/>
    <w:rsid w:val="007605ED"/>
    <w:rsid w:val="00762442"/>
    <w:rsid w:val="00776A05"/>
    <w:rsid w:val="0078270A"/>
    <w:rsid w:val="007E4198"/>
    <w:rsid w:val="007F7178"/>
    <w:rsid w:val="00811316"/>
    <w:rsid w:val="008217AA"/>
    <w:rsid w:val="00826B6A"/>
    <w:rsid w:val="008378E7"/>
    <w:rsid w:val="00842C41"/>
    <w:rsid w:val="008457E6"/>
    <w:rsid w:val="008459B0"/>
    <w:rsid w:val="0086053C"/>
    <w:rsid w:val="00870F41"/>
    <w:rsid w:val="00871D6F"/>
    <w:rsid w:val="008747D1"/>
    <w:rsid w:val="00876D8D"/>
    <w:rsid w:val="00893FE2"/>
    <w:rsid w:val="008A5ED8"/>
    <w:rsid w:val="008A7175"/>
    <w:rsid w:val="008B42A8"/>
    <w:rsid w:val="008F3935"/>
    <w:rsid w:val="008F651F"/>
    <w:rsid w:val="00942DAE"/>
    <w:rsid w:val="0094736B"/>
    <w:rsid w:val="00950F24"/>
    <w:rsid w:val="00951EB7"/>
    <w:rsid w:val="00953C65"/>
    <w:rsid w:val="00976354"/>
    <w:rsid w:val="00980188"/>
    <w:rsid w:val="00985022"/>
    <w:rsid w:val="009A120E"/>
    <w:rsid w:val="009A6126"/>
    <w:rsid w:val="009B1154"/>
    <w:rsid w:val="009B5A09"/>
    <w:rsid w:val="009D5C1A"/>
    <w:rsid w:val="009E0C8A"/>
    <w:rsid w:val="009E55DD"/>
    <w:rsid w:val="009E5C0F"/>
    <w:rsid w:val="00A17FA0"/>
    <w:rsid w:val="00A255F1"/>
    <w:rsid w:val="00A547D7"/>
    <w:rsid w:val="00A559ED"/>
    <w:rsid w:val="00A64255"/>
    <w:rsid w:val="00A76D30"/>
    <w:rsid w:val="00A77F7E"/>
    <w:rsid w:val="00AA253F"/>
    <w:rsid w:val="00AA48A9"/>
    <w:rsid w:val="00AB4C28"/>
    <w:rsid w:val="00AB622D"/>
    <w:rsid w:val="00AC6A93"/>
    <w:rsid w:val="00B0504B"/>
    <w:rsid w:val="00B33416"/>
    <w:rsid w:val="00B37BC9"/>
    <w:rsid w:val="00B500B4"/>
    <w:rsid w:val="00B53D66"/>
    <w:rsid w:val="00B76D6D"/>
    <w:rsid w:val="00BA1DEF"/>
    <w:rsid w:val="00BA29BB"/>
    <w:rsid w:val="00BC2E9C"/>
    <w:rsid w:val="00BD2AFC"/>
    <w:rsid w:val="00BD5BE6"/>
    <w:rsid w:val="00BE6D71"/>
    <w:rsid w:val="00BF6461"/>
    <w:rsid w:val="00C040AF"/>
    <w:rsid w:val="00C212C9"/>
    <w:rsid w:val="00C3055A"/>
    <w:rsid w:val="00C41917"/>
    <w:rsid w:val="00CB28F3"/>
    <w:rsid w:val="00CB3334"/>
    <w:rsid w:val="00CE28EB"/>
    <w:rsid w:val="00CF506E"/>
    <w:rsid w:val="00D02E96"/>
    <w:rsid w:val="00D11E9F"/>
    <w:rsid w:val="00D21888"/>
    <w:rsid w:val="00D264AE"/>
    <w:rsid w:val="00D852EB"/>
    <w:rsid w:val="00D91184"/>
    <w:rsid w:val="00D931F6"/>
    <w:rsid w:val="00DD3AC8"/>
    <w:rsid w:val="00E07C45"/>
    <w:rsid w:val="00E2366F"/>
    <w:rsid w:val="00E528CD"/>
    <w:rsid w:val="00E52C1F"/>
    <w:rsid w:val="00E71075"/>
    <w:rsid w:val="00E8298B"/>
    <w:rsid w:val="00EA5A9E"/>
    <w:rsid w:val="00EB44F0"/>
    <w:rsid w:val="00ED0CFB"/>
    <w:rsid w:val="00EE452E"/>
    <w:rsid w:val="00EE4628"/>
    <w:rsid w:val="00F15E4B"/>
    <w:rsid w:val="00F22B76"/>
    <w:rsid w:val="00F41B37"/>
    <w:rsid w:val="00F55A35"/>
    <w:rsid w:val="00F63E06"/>
    <w:rsid w:val="00FB12BD"/>
    <w:rsid w:val="00FB5C54"/>
    <w:rsid w:val="00FC3E8C"/>
    <w:rsid w:val="00FD101E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8760208"/>
  <w15:docId w15:val="{C04C79F8-CEA0-46A6-B6D7-B0CF3C5D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E4B"/>
    <w:rPr>
      <w:rFonts w:ascii="Times New Roman" w:eastAsia="Times New Roman" w:hAnsi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26B6A"/>
    <w:pPr>
      <w:keepNext/>
      <w:keepLines/>
      <w:outlineLvl w:val="0"/>
    </w:pPr>
    <w:rPr>
      <w:rFonts w:eastAsia="MS Gothic"/>
      <w:b/>
      <w:bCs/>
      <w:caps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32816"/>
    <w:pPr>
      <w:tabs>
        <w:tab w:val="center" w:pos="4153"/>
        <w:tab w:val="right" w:pos="8306"/>
      </w:tabs>
    </w:pPr>
    <w:rPr>
      <w:rFonts w:eastAsia="MS Mincho"/>
      <w:sz w:val="22"/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132816"/>
  </w:style>
  <w:style w:type="paragraph" w:styleId="Sidefod">
    <w:name w:val="footer"/>
    <w:basedOn w:val="Normal"/>
    <w:link w:val="SidefodTegn"/>
    <w:uiPriority w:val="99"/>
    <w:unhideWhenUsed/>
    <w:rsid w:val="00132816"/>
    <w:pPr>
      <w:tabs>
        <w:tab w:val="center" w:pos="4153"/>
        <w:tab w:val="right" w:pos="8306"/>
      </w:tabs>
    </w:pPr>
    <w:rPr>
      <w:rFonts w:eastAsia="MS Mincho"/>
      <w:sz w:val="22"/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132816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C6A93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link w:val="Markeringsbobletekst"/>
    <w:uiPriority w:val="99"/>
    <w:semiHidden/>
    <w:rsid w:val="00AC6A93"/>
    <w:rPr>
      <w:rFonts w:ascii="Lucida Grande" w:hAnsi="Lucida Grande"/>
      <w:sz w:val="18"/>
      <w:szCs w:val="18"/>
    </w:rPr>
  </w:style>
  <w:style w:type="paragraph" w:styleId="Listeafsnit">
    <w:name w:val="List Paragraph"/>
    <w:basedOn w:val="Normal"/>
    <w:uiPriority w:val="34"/>
    <w:qFormat/>
    <w:rsid w:val="00876D8D"/>
    <w:pPr>
      <w:ind w:left="720"/>
      <w:contextualSpacing/>
    </w:pPr>
    <w:rPr>
      <w:rFonts w:eastAsia="MS Mincho"/>
      <w:sz w:val="22"/>
      <w:lang w:eastAsia="en-US"/>
    </w:rPr>
  </w:style>
  <w:style w:type="paragraph" w:customStyle="1" w:styleId="BasicParagraph">
    <w:name w:val="[Basic Paragraph]"/>
    <w:basedOn w:val="Normal"/>
    <w:uiPriority w:val="99"/>
    <w:rsid w:val="00876D8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 w:val="22"/>
      <w:lang w:val="en-GB" w:eastAsia="en-US"/>
    </w:rPr>
  </w:style>
  <w:style w:type="character" w:styleId="Sidetal">
    <w:name w:val="page number"/>
    <w:uiPriority w:val="99"/>
    <w:semiHidden/>
    <w:unhideWhenUsed/>
    <w:rsid w:val="00826B6A"/>
  </w:style>
  <w:style w:type="character" w:customStyle="1" w:styleId="Overskrift1Tegn">
    <w:name w:val="Overskrift 1 Tegn"/>
    <w:link w:val="Overskrift1"/>
    <w:uiPriority w:val="9"/>
    <w:rsid w:val="00826B6A"/>
    <w:rPr>
      <w:rFonts w:ascii="Times New Roman" w:eastAsia="MS Gothic" w:hAnsi="Times New Roman" w:cs="Times New Roman"/>
      <w:b/>
      <w:bCs/>
      <w:caps/>
    </w:rPr>
  </w:style>
  <w:style w:type="character" w:styleId="Hyperlink">
    <w:name w:val="Hyperlink"/>
    <w:basedOn w:val="Standardskrifttypeiafsnit"/>
    <w:uiPriority w:val="99"/>
    <w:unhideWhenUsed/>
    <w:rsid w:val="00871D6F"/>
    <w:rPr>
      <w:strike w:val="0"/>
      <w:dstrike w:val="0"/>
      <w:color w:val="4967AA"/>
      <w:u w:val="none"/>
      <w:effect w:val="none"/>
    </w:rPr>
  </w:style>
  <w:style w:type="character" w:styleId="BesgtLink">
    <w:name w:val="FollowedHyperlink"/>
    <w:basedOn w:val="Standardskrifttypeiafsnit"/>
    <w:uiPriority w:val="99"/>
    <w:semiHidden/>
    <w:unhideWhenUsed/>
    <w:rsid w:val="009A120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78E7"/>
  </w:style>
  <w:style w:type="character" w:styleId="Ulstomtale">
    <w:name w:val="Unresolved Mention"/>
    <w:basedOn w:val="Standardskrifttypeiafsnit"/>
    <w:uiPriority w:val="99"/>
    <w:semiHidden/>
    <w:unhideWhenUsed/>
    <w:rsid w:val="00837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2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0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3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46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40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5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6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8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4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0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9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3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4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8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4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6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8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0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2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5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1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40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133910732">
              <w:marLeft w:val="45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2690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</w:div>
      </w:divsChild>
    </w:div>
    <w:div w:id="2128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cbs.dk/" TargetMode="External"/><Relationship Id="rId13" Type="http://schemas.openxmlformats.org/officeDocument/2006/relationships/hyperlink" Target="https://docs.google.com/spreadsheets/d/1zda96gQdt-KHdtGU-nnd2gfHjeNBjkTUNvKoAsC9NzU/edit" TargetMode="External"/><Relationship Id="rId18" Type="http://schemas.openxmlformats.org/officeDocument/2006/relationships/image" Target="media/image1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academicbooks.dk/da/pensumlister?un=6273789&amp;st=122&amp;se=62" TargetMode="External"/><Relationship Id="rId17" Type="http://schemas.openxmlformats.org/officeDocument/2006/relationships/hyperlink" Target="https://docs.google.com/spreadsheets/d/1zda96gQdt-KHdtGU-nnd2gfHjeNBjkTUNvKoAsC9NzU/ed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h/dukvbg71jjhjv38/AAAuQrjP-hJu6ni4UKFk15EZa?dl=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zda96gQdt-KHdtGU-nnd2gfHjeNBjkTUNvKoAsC9NzU/ed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RHrVvLYXsvE" TargetMode="External"/><Relationship Id="rId23" Type="http://schemas.openxmlformats.org/officeDocument/2006/relationships/footer" Target="footer3.xml"/><Relationship Id="rId10" Type="http://schemas.openxmlformats.org/officeDocument/2006/relationships/hyperlink" Target="mailto:cphthomas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martlearning.zoom.us/j/7577575555" TargetMode="External"/><Relationship Id="rId14" Type="http://schemas.openxmlformats.org/officeDocument/2006/relationships/hyperlink" Target="https://www.sasdownload.dk/?page=jmp&amp;os=mac" TargetMode="Externa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CBS-IT\Skabelon\CBS%20Letter%20-%20Brev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EA23F4-98B6-8545-9ED4-ED388F04B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C:\CBS-IT\Skabelon\CBS Letter - Brev Template.dotm</Template>
  <TotalTime>61</TotalTime>
  <Pages>2</Pages>
  <Words>524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Ver. 1.01</vt:lpstr>
      <vt:lpstr>Ver. 1.01</vt:lpstr>
    </vt:vector>
  </TitlesOfParts>
  <Company>Copenhagen Business School</Company>
  <LinksUpToDate>false</LinksUpToDate>
  <CharactersWithSpaces>3715</CharactersWithSpaces>
  <SharedDoc>false</SharedDoc>
  <HyperlinkBase/>
  <HLinks>
    <vt:vector size="12" baseType="variant">
      <vt:variant>
        <vt:i4>2359392</vt:i4>
      </vt:variant>
      <vt:variant>
        <vt:i4>4360</vt:i4>
      </vt:variant>
      <vt:variant>
        <vt:i4>1026</vt:i4>
      </vt:variant>
      <vt:variant>
        <vt:i4>1</vt:i4>
      </vt:variant>
      <vt:variant>
        <vt:lpwstr>akkrediteringer-vandret-a4</vt:lpwstr>
      </vt:variant>
      <vt:variant>
        <vt:lpwstr/>
      </vt:variant>
      <vt:variant>
        <vt:i4>786436</vt:i4>
      </vt:variant>
      <vt:variant>
        <vt:i4>-1</vt:i4>
      </vt:variant>
      <vt:variant>
        <vt:i4>2054</vt:i4>
      </vt:variant>
      <vt:variant>
        <vt:i4>1</vt:i4>
      </vt:variant>
      <vt:variant>
        <vt:lpwstr>CBS_NET_bold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Ver. 1.01</dc:title>
  <dc:creator>Bonnie Maria Heede</dc:creator>
  <cp:lastModifiedBy>Thomas Petersen (TPET - Lektor - Cphbusiness)</cp:lastModifiedBy>
  <cp:revision>21</cp:revision>
  <cp:lastPrinted>2019-08-17T11:15:00Z</cp:lastPrinted>
  <dcterms:created xsi:type="dcterms:W3CDTF">2019-07-10T11:24:00Z</dcterms:created>
  <dcterms:modified xsi:type="dcterms:W3CDTF">2019-08-17T11:24:00Z</dcterms:modified>
</cp:coreProperties>
</file>